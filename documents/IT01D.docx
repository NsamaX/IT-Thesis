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86FB76" w14:textId="77777777" w:rsidR="00347D8E" w:rsidRPr="00DC62A3" w:rsidRDefault="00A01EAC" w:rsidP="00347D8E">
      <w:pPr>
        <w:pStyle w:val="a"/>
        <w:rPr>
          <w:noProof/>
        </w:rPr>
      </w:pPr>
      <w:r w:rsidRPr="00DC62A3">
        <w:rPr>
          <w:noProof/>
        </w:rPr>
        <w:drawing>
          <wp:inline distT="0" distB="0" distL="0" distR="0" wp14:anchorId="0F37D76B" wp14:editId="6C4FEC8D">
            <wp:extent cx="1171575" cy="1276350"/>
            <wp:effectExtent l="0" t="0" r="9525" b="0"/>
            <wp:docPr id="3" name="Picture 1" descr="C:\Documents and Settings\- NaNa -\Desktop\123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- NaNa -\Desktop\123.b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9A0ED" w14:textId="77777777" w:rsidR="00347D8E" w:rsidRPr="00DC62A3" w:rsidRDefault="00347D8E" w:rsidP="00347D8E">
      <w:pPr>
        <w:pStyle w:val="a"/>
        <w:rPr>
          <w:lang w:val="en-GB"/>
        </w:rPr>
      </w:pPr>
    </w:p>
    <w:p w14:paraId="394F93BE" w14:textId="77777777" w:rsidR="00347D8E" w:rsidRPr="00DC62A3" w:rsidRDefault="00347D8E" w:rsidP="00347D8E">
      <w:pPr>
        <w:pStyle w:val="a"/>
      </w:pPr>
      <w:r w:rsidRPr="00DC62A3">
        <w:rPr>
          <w:cs/>
        </w:rPr>
        <w:t>เอกสารประกอบการ</w:t>
      </w:r>
      <w:r w:rsidR="00DC62A3" w:rsidRPr="00DC62A3">
        <w:rPr>
          <w:cs/>
        </w:rPr>
        <w:t>เสนอหัวข้อ</w:t>
      </w:r>
      <w:r w:rsidRPr="00DC62A3">
        <w:rPr>
          <w:cs/>
        </w:rPr>
        <w:t>โครงงานปริญญานิพนธ์</w:t>
      </w:r>
    </w:p>
    <w:p w14:paraId="3CE3AC3A" w14:textId="09447A50" w:rsidR="00347D8E" w:rsidRPr="00DC62A3" w:rsidRDefault="00347D8E" w:rsidP="00347D8E">
      <w:pPr>
        <w:pStyle w:val="a"/>
        <w:rPr>
          <w:lang w:val="en-GB"/>
        </w:rPr>
      </w:pPr>
      <w:r w:rsidRPr="00DC62A3">
        <w:rPr>
          <w:cs/>
        </w:rPr>
        <w:t>สาขาวิชา</w:t>
      </w:r>
      <w:r w:rsidR="00FE7263">
        <w:rPr>
          <w:rFonts w:hint="cs"/>
          <w:cs/>
        </w:rPr>
        <w:t>เทคโนโลยีสารสนเทศ</w:t>
      </w:r>
      <w:r w:rsidRPr="00DC62A3">
        <w:t xml:space="preserve"> </w:t>
      </w:r>
      <w:r w:rsidRPr="00DC62A3">
        <w:rPr>
          <w:cs/>
        </w:rPr>
        <w:t>ภาควิชาคอมพิวเตอร์</w:t>
      </w:r>
      <w:r w:rsidRPr="00DC62A3">
        <w:rPr>
          <w:lang w:val="en-GB"/>
        </w:rPr>
        <w:t xml:space="preserve"> </w:t>
      </w:r>
      <w:r w:rsidRPr="00DC62A3">
        <w:rPr>
          <w:cs/>
        </w:rPr>
        <w:t>มหาวิทยาลัยศิลปากร</w:t>
      </w:r>
    </w:p>
    <w:p w14:paraId="0552FC80" w14:textId="14F0DB70" w:rsidR="00347D8E" w:rsidRPr="00DC62A3" w:rsidRDefault="00347D8E" w:rsidP="00347D8E">
      <w:pPr>
        <w:pStyle w:val="a"/>
      </w:pPr>
      <w:r w:rsidRPr="00DC62A3">
        <w:rPr>
          <w:cs/>
        </w:rPr>
        <w:t>ภาคการศึกษา</w:t>
      </w:r>
      <w:r w:rsidR="00FE7263">
        <w:rPr>
          <w:rFonts w:hint="cs"/>
          <w:cs/>
        </w:rPr>
        <w:t>ปลาย</w:t>
      </w:r>
      <w:r w:rsidRPr="00DC62A3">
        <w:t xml:space="preserve"> </w:t>
      </w:r>
      <w:r w:rsidRPr="00DC62A3">
        <w:rPr>
          <w:cs/>
        </w:rPr>
        <w:t xml:space="preserve">ปีการศึกษา </w:t>
      </w:r>
      <w:r w:rsidR="00FE7263">
        <w:t>2567</w:t>
      </w:r>
    </w:p>
    <w:p w14:paraId="5BAD5C4B" w14:textId="77777777" w:rsidR="00DC62A3" w:rsidRDefault="00DC62A3" w:rsidP="00DC62A3"/>
    <w:p w14:paraId="24BA8004" w14:textId="77777777" w:rsidR="0066365A" w:rsidRPr="00DC62A3" w:rsidRDefault="0066365A" w:rsidP="00DC62A3"/>
    <w:p w14:paraId="21CDD9F8" w14:textId="77777777" w:rsidR="00DC62A3" w:rsidRPr="001C7395" w:rsidRDefault="00DC62A3" w:rsidP="00C03527">
      <w:pPr>
        <w:pStyle w:val="TOC1"/>
      </w:pPr>
      <w:r w:rsidRPr="001C7395">
        <w:rPr>
          <w:rFonts w:hint="cs"/>
          <w:cs/>
        </w:rPr>
        <w:t>รหัสโครงงาน</w:t>
      </w:r>
      <w:r w:rsidR="001C7395">
        <w:rPr>
          <w:rFonts w:hint="cs"/>
          <w:cs/>
        </w:rPr>
        <w:t>ปริญญานิพนธ์</w:t>
      </w:r>
    </w:p>
    <w:p w14:paraId="712FC1A1" w14:textId="458F17AF" w:rsidR="00DC62A3" w:rsidRDefault="00FE7263" w:rsidP="001C7395">
      <w:pPr>
        <w:ind w:firstLine="720"/>
      </w:pPr>
      <w:r>
        <w:t>&lt;…&gt;</w:t>
      </w:r>
    </w:p>
    <w:p w14:paraId="502422B7" w14:textId="77777777" w:rsidR="001C7395" w:rsidRPr="00DC62A3" w:rsidRDefault="001C7395" w:rsidP="001C7395">
      <w:pPr>
        <w:ind w:firstLine="720"/>
      </w:pPr>
    </w:p>
    <w:p w14:paraId="1554AF9C" w14:textId="77777777" w:rsidR="00DC62A3" w:rsidRPr="001C7395" w:rsidRDefault="001C7395" w:rsidP="00C03527">
      <w:pPr>
        <w:pStyle w:val="TOC1"/>
      </w:pPr>
      <w:r w:rsidRPr="001C7395">
        <w:rPr>
          <w:rFonts w:hint="cs"/>
          <w:cs/>
        </w:rPr>
        <w:t>ชื่อหัวข้อโครงงานปริญญานิพนธ์</w:t>
      </w:r>
    </w:p>
    <w:p w14:paraId="3BC7C584" w14:textId="79DEC1C2" w:rsidR="00FE7263" w:rsidRDefault="00784A7B" w:rsidP="001C7395">
      <w:pPr>
        <w:ind w:firstLine="720"/>
        <w:jc w:val="left"/>
      </w:pPr>
      <w:r w:rsidRPr="00784A7B">
        <w:rPr>
          <w:cs/>
        </w:rPr>
        <w:t>แอปพลิเคชันติดตามเด็คด้วยการสื่อสารระยะใกล้</w:t>
      </w:r>
    </w:p>
    <w:p w14:paraId="3F188FAC" w14:textId="77777777" w:rsidR="00FE7263" w:rsidRDefault="00FE7263" w:rsidP="001C7395">
      <w:pPr>
        <w:ind w:firstLine="720"/>
        <w:jc w:val="left"/>
      </w:pPr>
      <w:r w:rsidRPr="00FE7263">
        <w:t>NFC Deck Tracker Application</w:t>
      </w:r>
    </w:p>
    <w:p w14:paraId="7A7A56A3" w14:textId="77777777" w:rsidR="00347D8E" w:rsidRDefault="00347D8E" w:rsidP="00347D8E"/>
    <w:p w14:paraId="425AAECA" w14:textId="77777777" w:rsidR="001C7395" w:rsidRPr="00DC62A3" w:rsidRDefault="001C7395" w:rsidP="00C03527">
      <w:pPr>
        <w:pStyle w:val="TOC1"/>
      </w:pPr>
      <w:r>
        <w:rPr>
          <w:rFonts w:hint="cs"/>
          <w:cs/>
        </w:rPr>
        <w:t>ผู้รับผิดชอบโครงงานฯ</w:t>
      </w:r>
    </w:p>
    <w:p w14:paraId="2BF053BA" w14:textId="121D1AD2" w:rsidR="00347D8E" w:rsidRPr="001C7395" w:rsidRDefault="00FE7263" w:rsidP="001C7395">
      <w:pPr>
        <w:ind w:firstLine="720"/>
      </w:pPr>
      <w:r>
        <w:rPr>
          <w:rFonts w:hint="cs"/>
          <w:cs/>
        </w:rPr>
        <w:t>นาย วิจักขณ์ษมา ห้องทองแดง</w:t>
      </w:r>
      <w:r w:rsidR="00347D8E" w:rsidRPr="001C7395">
        <w:t xml:space="preserve"> </w:t>
      </w:r>
      <w:r w:rsidR="00347D8E" w:rsidRPr="001C7395">
        <w:tab/>
      </w:r>
      <w:r w:rsidR="00347D8E" w:rsidRPr="001C7395">
        <w:rPr>
          <w:cs/>
        </w:rPr>
        <w:t xml:space="preserve">รหัสนักศึกษา </w:t>
      </w:r>
      <w:r>
        <w:t>640710759</w:t>
      </w:r>
    </w:p>
    <w:p w14:paraId="597945D0" w14:textId="77777777" w:rsidR="00347D8E" w:rsidRDefault="00347D8E" w:rsidP="00347D8E"/>
    <w:p w14:paraId="1C7829A9" w14:textId="77777777" w:rsidR="001C7395" w:rsidRPr="00DC62A3" w:rsidRDefault="001C7395" w:rsidP="00C03527">
      <w:pPr>
        <w:pStyle w:val="TOC1"/>
      </w:pPr>
      <w:r>
        <w:rPr>
          <w:rFonts w:hint="cs"/>
          <w:cs/>
        </w:rPr>
        <w:t>อาจารย์ที่ปรึกษาโครงงาน</w:t>
      </w:r>
    </w:p>
    <w:p w14:paraId="0CFA148E" w14:textId="71BC1F0B" w:rsidR="00FE7263" w:rsidRDefault="00FE7263" w:rsidP="001C7395">
      <w:pPr>
        <w:ind w:firstLine="720"/>
      </w:pPr>
      <w:r w:rsidRPr="00FE7263">
        <w:rPr>
          <w:cs/>
        </w:rPr>
        <w:t>อาจารย์</w:t>
      </w:r>
      <w:r w:rsidR="00784A7B">
        <w:rPr>
          <w:rFonts w:hint="cs"/>
          <w:cs/>
        </w:rPr>
        <w:t xml:space="preserve"> </w:t>
      </w:r>
      <w:r w:rsidRPr="00FE7263">
        <w:rPr>
          <w:cs/>
        </w:rPr>
        <w:t xml:space="preserve">อภิเษก </w:t>
      </w:r>
      <w:r>
        <w:rPr>
          <w:rFonts w:hint="cs"/>
          <w:cs/>
        </w:rPr>
        <w:t>หงส์วิทยากร</w:t>
      </w:r>
    </w:p>
    <w:p w14:paraId="5087A7B9" w14:textId="77777777" w:rsidR="001C7395" w:rsidRDefault="001C7395" w:rsidP="001C7395">
      <w:pPr>
        <w:ind w:firstLine="720"/>
        <w:rPr>
          <w:sz w:val="32"/>
          <w:szCs w:val="32"/>
        </w:rPr>
      </w:pPr>
    </w:p>
    <w:p w14:paraId="7F3A3F9E" w14:textId="77777777" w:rsidR="001C7395" w:rsidRDefault="001C7395" w:rsidP="00C03527">
      <w:pPr>
        <w:pStyle w:val="TOC1"/>
      </w:pPr>
      <w:r>
        <w:rPr>
          <w:cs/>
        </w:rPr>
        <w:t>ที่มาและความสำคัญของปัญหา</w:t>
      </w:r>
    </w:p>
    <w:p w14:paraId="4D589D3D" w14:textId="5E2A2F94" w:rsidR="00784A7B" w:rsidRPr="005B1AFF" w:rsidRDefault="001C7395" w:rsidP="00AF479D">
      <w:pPr>
        <w:ind w:firstLine="360"/>
        <w:rPr>
          <w:spacing w:val="4"/>
        </w:rPr>
      </w:pPr>
      <w:r>
        <w:rPr>
          <w:cs/>
        </w:rPr>
        <w:tab/>
      </w:r>
      <w:r w:rsidR="00AF479D" w:rsidRPr="00AF479D">
        <w:rPr>
          <w:spacing w:val="4"/>
          <w:cs/>
        </w:rPr>
        <w:t>เกมการ์ด (</w:t>
      </w:r>
      <w:r w:rsidR="00AF479D" w:rsidRPr="00AF479D">
        <w:rPr>
          <w:spacing w:val="4"/>
        </w:rPr>
        <w:t xml:space="preserve">Trading Card Game: TCG) </w:t>
      </w:r>
      <w:r w:rsidR="00AF479D" w:rsidRPr="00AF479D">
        <w:rPr>
          <w:spacing w:val="4"/>
          <w:cs/>
        </w:rPr>
        <w:t>เป็นหนึ่งในกิจกรรมที่ได้รับความนิยมอย่างแพร่หลายทั่วโลก ด้วยรูปแบบการเล่นที่ผสมผสานความคิดสร้างสรรค์ การวางแผนเชิงกลยุทธ์ และการใช้ความสามารถเฉพาะตัวของผู้เล่น เกมการ์ดเปิดโอกาสให้ผู้เล่นสามารถออกแบบและปรับแต่ง "เด็ค" หรือ</w:t>
      </w:r>
      <w:r w:rsidR="0024783F">
        <w:rPr>
          <w:rFonts w:hint="cs"/>
          <w:spacing w:val="4"/>
          <w:cs/>
        </w:rPr>
        <w:t>สำรับ</w:t>
      </w:r>
      <w:r w:rsidR="00AF479D" w:rsidRPr="00AF479D">
        <w:rPr>
          <w:spacing w:val="4"/>
          <w:cs/>
        </w:rPr>
        <w:t>การ์ดที่เล่น</w:t>
      </w:r>
      <w:r w:rsidR="0024783F">
        <w:rPr>
          <w:rFonts w:hint="cs"/>
          <w:spacing w:val="4"/>
          <w:cs/>
        </w:rPr>
        <w:t>ได้</w:t>
      </w:r>
      <w:r w:rsidR="00AF479D" w:rsidRPr="00AF479D">
        <w:rPr>
          <w:spacing w:val="4"/>
          <w:cs/>
        </w:rPr>
        <w:t>ตาม</w:t>
      </w:r>
      <w:r w:rsidR="0024783F">
        <w:rPr>
          <w:rFonts w:hint="cs"/>
          <w:spacing w:val="4"/>
          <w:cs/>
        </w:rPr>
        <w:t>ความ</w:t>
      </w:r>
      <w:r w:rsidR="00AF479D" w:rsidRPr="00AF479D">
        <w:rPr>
          <w:spacing w:val="4"/>
          <w:cs/>
        </w:rPr>
        <w:t>ชอบ</w:t>
      </w:r>
      <w:r w:rsidR="0024783F">
        <w:rPr>
          <w:rFonts w:hint="cs"/>
          <w:spacing w:val="4"/>
          <w:cs/>
        </w:rPr>
        <w:t>ของผู้เล่น</w:t>
      </w:r>
      <w:r w:rsidR="00AF479D" w:rsidRPr="00AF479D">
        <w:rPr>
          <w:spacing w:val="4"/>
          <w:cs/>
        </w:rPr>
        <w:t>หลากหลายยุทธศาสตร์ รวมทั้งในแต่ละเกมมักมีการพัฒนาการ์ดและกติกาใหม่ ๆ อย่างต่อเนื่อง ซึ่งสร้างความท้าทายให้กับผู้เล่นในการจัดการและติดตามการ์ดอย่างมีประสิทธิภาพ</w:t>
      </w:r>
    </w:p>
    <w:p w14:paraId="5B9505B9" w14:textId="3263BEA8" w:rsidR="00784A7B" w:rsidRPr="005B1AFF" w:rsidRDefault="00AF479D" w:rsidP="00AF479D">
      <w:pPr>
        <w:ind w:firstLine="720"/>
        <w:rPr>
          <w:spacing w:val="4"/>
        </w:rPr>
      </w:pPr>
      <w:r w:rsidRPr="00AF479D">
        <w:rPr>
          <w:spacing w:val="4"/>
          <w:cs/>
        </w:rPr>
        <w:t>อย่างไรก็ตาม การจัดการเด็คหรือการติดตามการ์ดในรูปแบบปัจจุบันมักเผชิญกับปัญหา เช่น ความยุ่งยากในการ</w:t>
      </w:r>
      <w:r w:rsidR="0024783F">
        <w:rPr>
          <w:rFonts w:hint="cs"/>
          <w:spacing w:val="4"/>
          <w:cs/>
        </w:rPr>
        <w:t>จดจำ</w:t>
      </w:r>
      <w:r w:rsidRPr="00AF479D">
        <w:rPr>
          <w:spacing w:val="4"/>
          <w:cs/>
        </w:rPr>
        <w:t>ข้อมูลการ์ด การติดตามสถานะการ์ดในระหว่างการเล่น หรือข้อผิดพลาดที่เกิดจากการจดบันทึกด้วยมือ การจัดการข้อมูลเหล่านี้ยังไม่สามารถทำได้อย่างแม่นยำและรวดเร็ว นอกจากนี้ผู้เล่นที่ต้องการติดตามข้อมูลเด็คในรูปแบบดิจิทัล</w:t>
      </w:r>
      <w:r w:rsidR="0024783F">
        <w:rPr>
          <w:rFonts w:hint="cs"/>
          <w:spacing w:val="4"/>
          <w:cs/>
        </w:rPr>
        <w:t>ยัง</w:t>
      </w:r>
      <w:r w:rsidRPr="00AF479D">
        <w:rPr>
          <w:spacing w:val="4"/>
          <w:cs/>
        </w:rPr>
        <w:t>ขาดเครื่องมือที่สามารถช่วยลดขั้นตอนและข้อผิดพลาดดังกล่าวได้อย่างมีประสิทธิภาพ</w:t>
      </w:r>
    </w:p>
    <w:p w14:paraId="78A78150" w14:textId="2C454BDD" w:rsidR="001C7395" w:rsidRPr="00AF479D" w:rsidRDefault="0024783F" w:rsidP="00AF479D">
      <w:pPr>
        <w:ind w:firstLine="720"/>
        <w:rPr>
          <w:spacing w:val="4"/>
        </w:rPr>
      </w:pPr>
      <w:r>
        <w:rPr>
          <w:rFonts w:hint="cs"/>
          <w:spacing w:val="4"/>
          <w:cs/>
        </w:rPr>
        <w:lastRenderedPageBreak/>
        <w:t>ด้วย</w:t>
      </w:r>
      <w:r w:rsidR="00AF479D" w:rsidRPr="00AF479D">
        <w:rPr>
          <w:spacing w:val="4"/>
          <w:cs/>
        </w:rPr>
        <w:t xml:space="preserve">เทคโนโลยี </w:t>
      </w:r>
      <w:r w:rsidR="00AF479D" w:rsidRPr="00AF479D">
        <w:rPr>
          <w:spacing w:val="4"/>
        </w:rPr>
        <w:t xml:space="preserve">NFC (Near Field Communication) </w:t>
      </w:r>
      <w:r w:rsidR="00AF479D" w:rsidRPr="00AF479D">
        <w:rPr>
          <w:spacing w:val="4"/>
          <w:cs/>
        </w:rPr>
        <w:t>ที่ช่วยให้การสื่อสารระหว่างอุปกรณ์ดิจิทัลสามารถทำได้อย่าง</w:t>
      </w:r>
      <w:r w:rsidR="00220E84" w:rsidRPr="00AF479D">
        <w:rPr>
          <w:spacing w:val="4"/>
          <w:cs/>
        </w:rPr>
        <w:t>แม่นยำ</w:t>
      </w:r>
      <w:r w:rsidR="00AF479D" w:rsidRPr="00AF479D">
        <w:rPr>
          <w:spacing w:val="4"/>
          <w:cs/>
        </w:rPr>
        <w:t>และ</w:t>
      </w:r>
      <w:r w:rsidR="00220E84" w:rsidRPr="00AF479D">
        <w:rPr>
          <w:spacing w:val="4"/>
          <w:cs/>
        </w:rPr>
        <w:t>รวดเร็ว</w:t>
      </w:r>
      <w:r w:rsidR="00220E84">
        <w:rPr>
          <w:spacing w:val="4"/>
        </w:rPr>
        <w:t xml:space="preserve"> </w:t>
      </w:r>
      <w:r w:rsidR="00B62F4A">
        <w:rPr>
          <w:rFonts w:hint="cs"/>
          <w:spacing w:val="4"/>
          <w:cs/>
        </w:rPr>
        <w:t>ถือ</w:t>
      </w:r>
      <w:r w:rsidR="00AF479D" w:rsidRPr="00AF479D">
        <w:rPr>
          <w:spacing w:val="4"/>
          <w:cs/>
        </w:rPr>
        <w:t>เป็นโอกาสสำคัญที่จะนำเทคโนโลยีดังกล่าวมา</w:t>
      </w:r>
      <w:r>
        <w:rPr>
          <w:rFonts w:hint="cs"/>
          <w:spacing w:val="4"/>
          <w:cs/>
        </w:rPr>
        <w:t>ปรับ</w:t>
      </w:r>
      <w:r w:rsidR="00AF479D" w:rsidRPr="00AF479D">
        <w:rPr>
          <w:spacing w:val="4"/>
          <w:cs/>
        </w:rPr>
        <w:t>ใช้</w:t>
      </w:r>
      <w:r>
        <w:rPr>
          <w:rFonts w:hint="cs"/>
          <w:spacing w:val="4"/>
          <w:cs/>
        </w:rPr>
        <w:t>กับ</w:t>
      </w:r>
      <w:r w:rsidR="00AF479D" w:rsidRPr="00AF479D">
        <w:rPr>
          <w:spacing w:val="4"/>
          <w:cs/>
        </w:rPr>
        <w:t>การจัดการเด็คและติดตามสถานะการ์ด</w:t>
      </w:r>
      <w:r>
        <w:rPr>
          <w:rFonts w:hint="cs"/>
          <w:spacing w:val="4"/>
          <w:cs/>
        </w:rPr>
        <w:t xml:space="preserve"> </w:t>
      </w:r>
      <w:r w:rsidR="00AF479D" w:rsidRPr="00AF479D">
        <w:rPr>
          <w:spacing w:val="4"/>
          <w:cs/>
        </w:rPr>
        <w:t>โดยเฉพาะในกลุ่มผู้เล่นเกมการ์ดที่ต้องการประสบการณ์การใช้งานที่สะดวกและทันสมัย</w:t>
      </w:r>
    </w:p>
    <w:p w14:paraId="4D18D013" w14:textId="7E194652" w:rsidR="001C7395" w:rsidRPr="00AF479D" w:rsidRDefault="001C7395" w:rsidP="001C7395">
      <w:pPr>
        <w:rPr>
          <w:spacing w:val="4"/>
        </w:rPr>
      </w:pPr>
      <w:r>
        <w:rPr>
          <w:cs/>
        </w:rPr>
        <w:tab/>
      </w:r>
      <w:r w:rsidR="00AF479D" w:rsidRPr="00AF479D">
        <w:rPr>
          <w:spacing w:val="4"/>
          <w:cs/>
        </w:rPr>
        <w:t xml:space="preserve">แอปพลิเคชัน </w:t>
      </w:r>
      <w:r w:rsidR="00AF479D" w:rsidRPr="00AF479D">
        <w:rPr>
          <w:spacing w:val="4"/>
        </w:rPr>
        <w:t xml:space="preserve">NFC Deck Tracker </w:t>
      </w:r>
      <w:r w:rsidR="00AF479D" w:rsidRPr="00AF479D">
        <w:rPr>
          <w:spacing w:val="4"/>
          <w:cs/>
        </w:rPr>
        <w:t>ถูก</w:t>
      </w:r>
      <w:r w:rsidR="0024783F">
        <w:rPr>
          <w:rFonts w:hint="cs"/>
          <w:spacing w:val="4"/>
          <w:cs/>
        </w:rPr>
        <w:t>ออกแบบมา</w:t>
      </w:r>
      <w:r w:rsidR="00AF479D" w:rsidRPr="00AF479D">
        <w:rPr>
          <w:spacing w:val="4"/>
          <w:cs/>
        </w:rPr>
        <w:t>เพื่อแก้ไขปัญหาข้างต้น โดยมุ่งเน้นให้ผู้เล่นสามารถติดตามสถานะการ์ดในระหว่างเกมได้อย่างแม่นยำ ลดความยุ่งยากในการจัดการเด็ค และสร้างประสบการณ์การใช้งานที่ทันสมัยสำหรับผู้เล่นทุกระดับ ตั้งแต่ผู้เล่นทั่วไปจนถึงระดับการแข่งขัน</w:t>
      </w:r>
    </w:p>
    <w:p w14:paraId="4BF3460A" w14:textId="77777777" w:rsidR="001C7395" w:rsidRDefault="001C7395" w:rsidP="001C7395"/>
    <w:p w14:paraId="4ED2BF01" w14:textId="77777777" w:rsidR="001C7395" w:rsidRDefault="001C7395" w:rsidP="00C03527">
      <w:pPr>
        <w:pStyle w:val="TOC1"/>
      </w:pPr>
      <w:r>
        <w:rPr>
          <w:cs/>
        </w:rPr>
        <w:t>วัตถุประสงค์</w:t>
      </w:r>
    </w:p>
    <w:p w14:paraId="05F66D3F" w14:textId="21877114" w:rsidR="001C7395" w:rsidRPr="00AF479D" w:rsidRDefault="00AF479D" w:rsidP="00AF479D">
      <w:pPr>
        <w:pStyle w:val="1-"/>
        <w:rPr>
          <w:rFonts w:cs="Times New Roman"/>
        </w:rPr>
      </w:pPr>
      <w:r w:rsidRPr="00AF479D">
        <w:rPr>
          <w:cs/>
        </w:rPr>
        <w:t>เพื่อพัฒนาระบบติดตามสถานะการ์ดในเด็ค</w:t>
      </w:r>
      <w:r w:rsidR="00AB66FD">
        <w:rPr>
          <w:rFonts w:hint="cs"/>
          <w:cs/>
        </w:rPr>
        <w:t>ระหว่างเกมการเล่น</w:t>
      </w:r>
    </w:p>
    <w:p w14:paraId="6534FF14" w14:textId="62CE2FC4" w:rsidR="00AF479D" w:rsidRPr="00AB66FD" w:rsidRDefault="00AF479D" w:rsidP="00AF479D">
      <w:pPr>
        <w:pStyle w:val="1-"/>
        <w:rPr>
          <w:rFonts w:cs="Times New Roman"/>
        </w:rPr>
      </w:pPr>
      <w:r w:rsidRPr="00AF479D">
        <w:rPr>
          <w:cs/>
        </w:rPr>
        <w:t>เพื่อให้ผู้ใช้งานสามารถสร้างและปรับแต่งเด็คของตนเอง</w:t>
      </w:r>
      <w:r w:rsidR="00AB66FD">
        <w:rPr>
          <w:rFonts w:hint="cs"/>
          <w:cs/>
        </w:rPr>
        <w:t>ได้อย่าง</w:t>
      </w:r>
      <w:r w:rsidR="00AB66FD" w:rsidRPr="00016662">
        <w:rPr>
          <w:rFonts w:cstheme="minorBidi"/>
          <w:cs/>
        </w:rPr>
        <w:t>ง่ายดา</w:t>
      </w:r>
      <w:r w:rsidR="00AB66FD" w:rsidRPr="00016662">
        <w:rPr>
          <w:rFonts w:cstheme="minorBidi" w:hint="cs"/>
          <w:cs/>
        </w:rPr>
        <w:t>ย</w:t>
      </w:r>
    </w:p>
    <w:p w14:paraId="1FBF85D9" w14:textId="318FD151" w:rsidR="00AB66FD" w:rsidRPr="00AB66FD" w:rsidRDefault="00AB66FD" w:rsidP="00AB66FD">
      <w:pPr>
        <w:pStyle w:val="1-"/>
        <w:rPr>
          <w:rFonts w:cs="Times New Roman" w:hint="cs"/>
        </w:rPr>
      </w:pPr>
      <w:r w:rsidRPr="00AF479D">
        <w:rPr>
          <w:cs/>
        </w:rPr>
        <w:t>เพื่อสร้างประสบการณ์การใช้งานที่ทันสมัยสำหรับผู้เล่นเกมการ์ดในทุกระดับ</w:t>
      </w:r>
    </w:p>
    <w:p w14:paraId="2C2D420D" w14:textId="77777777" w:rsidR="001C7395" w:rsidRDefault="001C7395" w:rsidP="001C7395"/>
    <w:p w14:paraId="5F4BC6C9" w14:textId="77777777" w:rsidR="001C7395" w:rsidRDefault="001C7395" w:rsidP="00C03527">
      <w:pPr>
        <w:pStyle w:val="TOC1"/>
      </w:pPr>
      <w:r>
        <w:rPr>
          <w:cs/>
        </w:rPr>
        <w:t>ลักษณะและขอบเขต</w:t>
      </w:r>
    </w:p>
    <w:p w14:paraId="7915F398" w14:textId="3F1DBD65" w:rsidR="001C7395" w:rsidRPr="00E8006A" w:rsidRDefault="001C7395" w:rsidP="001C7395">
      <w:r>
        <w:rPr>
          <w:cs/>
        </w:rPr>
        <w:tab/>
      </w:r>
      <w:r w:rsidR="00E8006A" w:rsidRPr="00E8006A">
        <w:rPr>
          <w:cs/>
        </w:rPr>
        <w:t>แอปพลิเคชัน</w:t>
      </w:r>
      <w:r w:rsidR="00E8006A" w:rsidRPr="00E8006A">
        <w:t xml:space="preserve"> NFC Deck Tracker </w:t>
      </w:r>
      <w:r w:rsidR="00E8006A" w:rsidRPr="00E8006A">
        <w:rPr>
          <w:cs/>
        </w:rPr>
        <w:t>ออกแบบมาให้แยกการทำงานเป็น</w:t>
      </w:r>
      <w:r w:rsidR="00E8006A" w:rsidRPr="00E8006A">
        <w:t xml:space="preserve"> 3 </w:t>
      </w:r>
      <w:r w:rsidR="00E8006A" w:rsidRPr="00E8006A">
        <w:rPr>
          <w:cs/>
        </w:rPr>
        <w:t>ส่วนสำคัญ</w:t>
      </w:r>
      <w:r w:rsidR="00E8006A" w:rsidRPr="00E8006A">
        <w:t xml:space="preserve"> </w:t>
      </w:r>
      <w:r w:rsidR="00E8006A" w:rsidRPr="00E8006A">
        <w:rPr>
          <w:cs/>
        </w:rPr>
        <w:t>เพื่อให้การใช้งานสะดวกและตอบโจทย์ความต้องการของผู้ใช้งานมากที่สุด ได้แก่</w:t>
      </w:r>
      <w:r w:rsidR="00E8006A" w:rsidRPr="00E8006A">
        <w:t xml:space="preserve"> </w:t>
      </w:r>
      <w:r w:rsidR="00E8006A" w:rsidRPr="00E8006A">
        <w:rPr>
          <w:cs/>
        </w:rPr>
        <w:t>การจัดการเด็ค</w:t>
      </w:r>
      <w:r w:rsidR="00E8006A" w:rsidRPr="00E8006A">
        <w:t xml:space="preserve">, </w:t>
      </w:r>
      <w:r w:rsidR="00E8006A" w:rsidRPr="00E8006A">
        <w:rPr>
          <w:cs/>
        </w:rPr>
        <w:t xml:space="preserve">การอ่านข้อมูลการ์ดผ่าน </w:t>
      </w:r>
      <w:r w:rsidR="00E8006A" w:rsidRPr="00E8006A">
        <w:t xml:space="preserve">NFC Tag, </w:t>
      </w:r>
      <w:r w:rsidR="00E8006A" w:rsidRPr="00E8006A">
        <w:rPr>
          <w:cs/>
        </w:rPr>
        <w:t>และการตั้งค่าและการจัดการบัญชี</w:t>
      </w:r>
      <w:r w:rsidR="00E8006A" w:rsidRPr="00E8006A">
        <w:t xml:space="preserve"> </w:t>
      </w:r>
      <w:r w:rsidR="00E8006A" w:rsidRPr="00E8006A">
        <w:rPr>
          <w:cs/>
        </w:rPr>
        <w:t>โดยรายละเอียดขอบเขตการทำงานของแต่ละส่วนมีดังนี้:</w:t>
      </w:r>
    </w:p>
    <w:p w14:paraId="5A2F019B" w14:textId="08342C95" w:rsidR="001C7395" w:rsidRDefault="001C7395" w:rsidP="001C7395">
      <w:r>
        <w:rPr>
          <w:cs/>
        </w:rPr>
        <w:tab/>
      </w:r>
      <w:r w:rsidR="00D95CA2">
        <w:t xml:space="preserve">1) </w:t>
      </w:r>
      <w:r w:rsidR="00D95CA2" w:rsidRPr="00D95CA2">
        <w:rPr>
          <w:cs/>
        </w:rPr>
        <w:t>การจัด</w:t>
      </w:r>
      <w:r w:rsidR="003377D9">
        <w:rPr>
          <w:rFonts w:hint="cs"/>
          <w:cs/>
        </w:rPr>
        <w:t>การ</w:t>
      </w:r>
      <w:r w:rsidR="00D95CA2" w:rsidRPr="00D95CA2">
        <w:rPr>
          <w:cs/>
        </w:rPr>
        <w:t>เด็ค</w:t>
      </w:r>
      <w:r w:rsidR="00D95CA2">
        <w:t xml:space="preserve"> </w:t>
      </w:r>
      <w:r w:rsidR="00AF479D" w:rsidRPr="00AF479D">
        <w:rPr>
          <w:cs/>
        </w:rPr>
        <w:t xml:space="preserve">ผู้ใช้งานสามารถสร้างเด็คใหม่ได้โดยเลือกเกมการ์ดที่รองรับ เช่น </w:t>
      </w:r>
      <w:r w:rsidR="00AB66FD">
        <w:t xml:space="preserve">Cardfight </w:t>
      </w:r>
      <w:r w:rsidR="00AF479D" w:rsidRPr="00AF479D">
        <w:t xml:space="preserve">Vanguard </w:t>
      </w:r>
      <w:r w:rsidR="003377D9">
        <w:rPr>
          <w:rFonts w:hint="cs"/>
          <w:cs/>
        </w:rPr>
        <w:t>หลังจากนั้นผู้ใช้</w:t>
      </w:r>
      <w:r w:rsidR="00AB66FD">
        <w:rPr>
          <w:rFonts w:hint="cs"/>
          <w:cs/>
        </w:rPr>
        <w:t>สามารถ</w:t>
      </w:r>
      <w:r w:rsidR="00AF479D" w:rsidRPr="00AF479D">
        <w:rPr>
          <w:cs/>
        </w:rPr>
        <w:t>เลือกการ์ดที่ต้องการเพิ่มลงในเด็คผ่านระบบค้นหา (</w:t>
      </w:r>
      <w:r w:rsidR="00AF479D" w:rsidRPr="00AF479D">
        <w:t>Search Bar)</w:t>
      </w:r>
      <w:r w:rsidR="00D95CA2">
        <w:t xml:space="preserve"> </w:t>
      </w:r>
      <w:r w:rsidR="00AF479D" w:rsidRPr="00AF479D">
        <w:rPr>
          <w:cs/>
        </w:rPr>
        <w:t xml:space="preserve">ระบบรองรับการบันทึกข้อมูลการ์ดลงใน </w:t>
      </w:r>
      <w:r w:rsidR="00AF479D" w:rsidRPr="00AF479D">
        <w:t xml:space="preserve">NFC Tag </w:t>
      </w:r>
      <w:r w:rsidR="00AF479D" w:rsidRPr="00AF479D">
        <w:rPr>
          <w:cs/>
        </w:rPr>
        <w:t>โดยข้อมูลที่บันทึกประกอบด้วย</w:t>
      </w:r>
      <w:r w:rsidR="00AB66FD">
        <w:rPr>
          <w:rFonts w:hint="cs"/>
          <w:cs/>
        </w:rPr>
        <w:t xml:space="preserve">สองอย่างคือ </w:t>
      </w:r>
      <w:r w:rsidR="00AF479D" w:rsidRPr="00AF479D">
        <w:rPr>
          <w:cs/>
        </w:rPr>
        <w:t>ชื่อเกมและไอดีการ์ด</w:t>
      </w:r>
      <w:r w:rsidR="00AF479D">
        <w:rPr>
          <w:rFonts w:hint="cs"/>
          <w:cs/>
        </w:rPr>
        <w:t xml:space="preserve"> </w:t>
      </w:r>
      <w:r w:rsidR="00AF479D" w:rsidRPr="00AF479D">
        <w:rPr>
          <w:cs/>
        </w:rPr>
        <w:t xml:space="preserve">ผู้ใช้งานสามารถติดตามจำนวนการ์ดในเด็คผ่านฟีเจอร์ </w:t>
      </w:r>
      <w:r w:rsidR="00AF479D" w:rsidRPr="00AF479D">
        <w:t xml:space="preserve">Tracker </w:t>
      </w:r>
      <w:r w:rsidR="00AF479D" w:rsidRPr="00AF479D">
        <w:rPr>
          <w:cs/>
        </w:rPr>
        <w:t>ซึ่งจะแสดงจำนวนการ์ดที่เหลือ</w:t>
      </w:r>
      <w:r w:rsidR="00AB66FD">
        <w:rPr>
          <w:rFonts w:hint="cs"/>
          <w:cs/>
        </w:rPr>
        <w:t>ทั้งหมดในเด็ค</w:t>
      </w:r>
      <w:r w:rsidR="00AF479D" w:rsidRPr="00AF479D">
        <w:rPr>
          <w:cs/>
        </w:rPr>
        <w:t>ระหว่างการเล่นแบบเรียลไทม์</w:t>
      </w:r>
    </w:p>
    <w:p w14:paraId="59FB8191" w14:textId="4E6F4E76" w:rsidR="00D95CA2" w:rsidRDefault="00D95CA2" w:rsidP="003377D9">
      <w:r>
        <w:tab/>
        <w:t xml:space="preserve">2) </w:t>
      </w:r>
      <w:r w:rsidRPr="00D95CA2">
        <w:rPr>
          <w:cs/>
        </w:rPr>
        <w:t xml:space="preserve">การอ่านข้อมูลการ์ดผ่าน </w:t>
      </w:r>
      <w:r w:rsidRPr="00D95CA2">
        <w:t>NFC Tag</w:t>
      </w:r>
      <w:r>
        <w:t xml:space="preserve"> </w:t>
      </w:r>
      <w:r w:rsidR="00AF479D" w:rsidRPr="00AF479D">
        <w:rPr>
          <w:cs/>
        </w:rPr>
        <w:t xml:space="preserve">ผู้ใช้งานสามารถสแกน </w:t>
      </w:r>
      <w:r w:rsidR="00AF479D" w:rsidRPr="00AF479D">
        <w:t xml:space="preserve">NFC Tag </w:t>
      </w:r>
      <w:r w:rsidR="00AF479D" w:rsidRPr="00AF479D">
        <w:rPr>
          <w:cs/>
        </w:rPr>
        <w:t xml:space="preserve">เพื่อแสดงข้อมูลของการ์ดที่เคยบันทึกไว้ ระบบถูกออกแบบมาให้สามารถอ่านข้อมูลการ์ดได้อย่างแม่นยำและรวดเร็ว รองรับการใช้งานร่วมกับ </w:t>
      </w:r>
      <w:r w:rsidR="00AF479D" w:rsidRPr="00AF479D">
        <w:t xml:space="preserve">NFC Tag </w:t>
      </w:r>
      <w:r w:rsidR="00AF479D" w:rsidRPr="00AF479D">
        <w:rPr>
          <w:cs/>
        </w:rPr>
        <w:t>ทุกประเภทที่เข้ากันได้</w:t>
      </w:r>
    </w:p>
    <w:p w14:paraId="1E77F27B" w14:textId="36ECE845" w:rsidR="00D95CA2" w:rsidRDefault="00D95CA2" w:rsidP="001C7395">
      <w:r>
        <w:tab/>
      </w:r>
      <w:r w:rsidR="003377D9">
        <w:t>3</w:t>
      </w:r>
      <w:r>
        <w:t xml:space="preserve">) </w:t>
      </w:r>
      <w:r w:rsidRPr="00D95CA2">
        <w:rPr>
          <w:cs/>
        </w:rPr>
        <w:t>การตั้งค่าและการจัดการบัญชี</w:t>
      </w:r>
      <w:r>
        <w:t xml:space="preserve"> </w:t>
      </w:r>
      <w:r w:rsidR="00AF479D" w:rsidRPr="00AF479D">
        <w:rPr>
          <w:cs/>
        </w:rPr>
        <w:t xml:space="preserve">ผู้ใช้งานสามารถตั้งค่าการใช้งานแอป เช่น จัดการบัญชีผู้ใช้ </w:t>
      </w:r>
      <w:r w:rsidR="00AF479D" w:rsidRPr="00AF479D">
        <w:t>Sign in/Sign out</w:t>
      </w:r>
      <w:r w:rsidR="00AF479D">
        <w:rPr>
          <w:rFonts w:hint="cs"/>
          <w:cs/>
        </w:rPr>
        <w:t xml:space="preserve"> </w:t>
      </w:r>
      <w:r w:rsidR="003377D9" w:rsidRPr="00AF479D">
        <w:rPr>
          <w:cs/>
        </w:rPr>
        <w:t>หรือ</w:t>
      </w:r>
      <w:r w:rsidR="003377D9">
        <w:rPr>
          <w:rFonts w:hint="cs"/>
          <w:cs/>
        </w:rPr>
        <w:t>การ</w:t>
      </w:r>
      <w:r w:rsidR="003377D9" w:rsidRPr="00AF479D">
        <w:rPr>
          <w:cs/>
        </w:rPr>
        <w:t xml:space="preserve">เปลี่ยนภาษา </w:t>
      </w:r>
      <w:r w:rsidR="00AF479D" w:rsidRPr="00AF479D">
        <w:rPr>
          <w:cs/>
        </w:rPr>
        <w:t>ระบบ</w:t>
      </w:r>
      <w:r w:rsidR="003377D9">
        <w:rPr>
          <w:rFonts w:hint="cs"/>
          <w:cs/>
        </w:rPr>
        <w:t>ยัง</w:t>
      </w:r>
      <w:r w:rsidR="00AF479D" w:rsidRPr="00AF479D">
        <w:rPr>
          <w:cs/>
        </w:rPr>
        <w:t xml:space="preserve">รองรับการใช้งานในโหมด </w:t>
      </w:r>
      <w:r w:rsidR="00AF479D" w:rsidRPr="00AF479D">
        <w:t xml:space="preserve">Guest </w:t>
      </w:r>
      <w:r w:rsidR="00AF479D" w:rsidRPr="00AF479D">
        <w:rPr>
          <w:cs/>
        </w:rPr>
        <w:t xml:space="preserve">สำหรับผู้ใช้ที่ไม่ต้องการเข้าสู่ระบบ โดยยังคงใช้งานฟีเจอร์ทั้งหมดได้ ยกเว้นการ </w:t>
      </w:r>
      <w:r w:rsidR="00AF479D" w:rsidRPr="00AF479D">
        <w:t xml:space="preserve">Sync </w:t>
      </w:r>
      <w:r w:rsidR="00AF479D" w:rsidRPr="00AF479D">
        <w:rPr>
          <w:cs/>
        </w:rPr>
        <w:t xml:space="preserve">ข้อมูลเด็คไปยัง </w:t>
      </w:r>
      <w:r w:rsidR="00AF479D" w:rsidRPr="00AF479D">
        <w:t>Cloud</w:t>
      </w:r>
    </w:p>
    <w:p w14:paraId="585D8D05" w14:textId="77777777" w:rsidR="00C03527" w:rsidRPr="00DC62A3" w:rsidRDefault="00C03527" w:rsidP="001C7395"/>
    <w:p w14:paraId="17F7E05F" w14:textId="77777777" w:rsidR="00334961" w:rsidRPr="00C03527" w:rsidRDefault="00334961" w:rsidP="00C03527">
      <w:pPr>
        <w:pStyle w:val="TOC1"/>
      </w:pPr>
      <w:bookmarkStart w:id="0" w:name="_Toc320481913"/>
      <w:r w:rsidRPr="00C03527">
        <w:rPr>
          <w:rFonts w:hint="cs"/>
          <w:cs/>
        </w:rPr>
        <w:t>อุปกรณ์และเครื่องมือที่ใช้</w:t>
      </w:r>
      <w:bookmarkEnd w:id="0"/>
    </w:p>
    <w:p w14:paraId="1B67510A" w14:textId="77777777" w:rsidR="00334961" w:rsidRPr="00C03527" w:rsidRDefault="00334961" w:rsidP="00C03527">
      <w:pPr>
        <w:pStyle w:val="TOC2"/>
      </w:pPr>
      <w:bookmarkStart w:id="1" w:name="_Toc320481914"/>
      <w:r w:rsidRPr="00C03527">
        <w:rPr>
          <w:rFonts w:hint="cs"/>
          <w:cs/>
        </w:rPr>
        <w:t>ฮาร์ดแวร์</w:t>
      </w:r>
      <w:bookmarkEnd w:id="1"/>
    </w:p>
    <w:p w14:paraId="659CACC5" w14:textId="33770B7D" w:rsidR="00841915" w:rsidRPr="0047382D" w:rsidRDefault="0047382D" w:rsidP="008A6C30">
      <w:pPr>
        <w:pStyle w:val="1-0"/>
      </w:pPr>
      <w:r w:rsidRPr="004E0EDC">
        <w:rPr>
          <w:rFonts w:cs="Times New Roman"/>
        </w:rPr>
        <w:t>Galaxy A51 (</w:t>
      </w:r>
      <w:r w:rsidRPr="004E0EDC">
        <w:rPr>
          <w:rFonts w:hint="cs"/>
          <w:cs/>
        </w:rPr>
        <w:t>ระบบปฏิบัติการ</w:t>
      </w:r>
      <w:r w:rsidRPr="004E0EDC">
        <w:rPr>
          <w:rFonts w:cs="Times New Roman"/>
          <w:cs/>
        </w:rPr>
        <w:t xml:space="preserve"> </w:t>
      </w:r>
      <w:r w:rsidRPr="004E0EDC">
        <w:rPr>
          <w:rFonts w:cs="Times New Roman"/>
        </w:rPr>
        <w:t>Android)</w:t>
      </w:r>
    </w:p>
    <w:p w14:paraId="469CEDFD" w14:textId="717C611F" w:rsidR="00310916" w:rsidRPr="0047382D" w:rsidRDefault="0047382D" w:rsidP="008A6C30">
      <w:pPr>
        <w:pStyle w:val="1-0"/>
      </w:pPr>
      <w:r w:rsidRPr="004E0EDC">
        <w:rPr>
          <w:rFonts w:cs="Times New Roman"/>
        </w:rPr>
        <w:t>Ntag213 13.56Mhz 180bytes size 21*1</w:t>
      </w:r>
      <w:r>
        <w:t xml:space="preserve"> 1mm</w:t>
      </w:r>
    </w:p>
    <w:p w14:paraId="0D62D662" w14:textId="77777777" w:rsidR="00334961" w:rsidRPr="00DC62A3" w:rsidRDefault="00334961" w:rsidP="00C03527">
      <w:pPr>
        <w:pStyle w:val="TOC2"/>
        <w:rPr>
          <w:cs/>
        </w:rPr>
      </w:pPr>
      <w:bookmarkStart w:id="2" w:name="_Toc320481915"/>
      <w:r w:rsidRPr="00DC62A3">
        <w:rPr>
          <w:cs/>
        </w:rPr>
        <w:t>ซอฟต์แวร์</w:t>
      </w:r>
      <w:bookmarkEnd w:id="2"/>
    </w:p>
    <w:p w14:paraId="53331AC9" w14:textId="10BF1FD4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</w:t>
      </w:r>
      <w:r>
        <w:rPr>
          <w:rFonts w:hint="cs"/>
          <w:u w:val="single"/>
          <w:cs/>
        </w:rPr>
        <w:t>มือออกแบบ</w:t>
      </w:r>
    </w:p>
    <w:p w14:paraId="6A977D70" w14:textId="77777777" w:rsidR="00CA61A7" w:rsidRDefault="00CA61A7" w:rsidP="00CA61A7">
      <w:pPr>
        <w:pStyle w:val="1-0"/>
      </w:pPr>
      <w:r>
        <w:t>Draw.io</w:t>
      </w:r>
    </w:p>
    <w:p w14:paraId="5A6F0CEC" w14:textId="3FA5F93A" w:rsidR="00CA61A7" w:rsidRPr="00CA61A7" w:rsidRDefault="00CA61A7" w:rsidP="00CA61A7">
      <w:pPr>
        <w:pStyle w:val="1-0"/>
      </w:pPr>
      <w:r>
        <w:t>Figma</w:t>
      </w:r>
    </w:p>
    <w:p w14:paraId="69548EB0" w14:textId="315D1157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t>เครื่องมือพัฒนาซอฟต์แวร์</w:t>
      </w:r>
    </w:p>
    <w:p w14:paraId="61D610DF" w14:textId="114B4E16" w:rsidR="0047382D" w:rsidRDefault="0047382D" w:rsidP="008A6C30">
      <w:pPr>
        <w:pStyle w:val="1-0"/>
      </w:pPr>
      <w:r>
        <w:t>Visual Studio Code</w:t>
      </w:r>
    </w:p>
    <w:p w14:paraId="7C5B2E01" w14:textId="532CCD53" w:rsidR="003377D9" w:rsidRPr="00CA61A7" w:rsidRDefault="0047382D" w:rsidP="009E0708">
      <w:pPr>
        <w:pStyle w:val="1-0"/>
      </w:pPr>
      <w:r>
        <w:t>Postman</w:t>
      </w:r>
    </w:p>
    <w:p w14:paraId="2532A57C" w14:textId="1939B919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 w:rsidRPr="00CA61A7">
        <w:rPr>
          <w:rFonts w:hint="cs"/>
          <w:u w:val="single"/>
          <w:cs/>
        </w:rPr>
        <w:lastRenderedPageBreak/>
        <w:t>เครื่องมือ</w:t>
      </w:r>
      <w:r w:rsidRPr="00CA61A7">
        <w:rPr>
          <w:u w:val="single"/>
          <w:cs/>
        </w:rPr>
        <w:t>ควบคุม</w:t>
      </w:r>
      <w:r w:rsidRPr="00CA61A7">
        <w:rPr>
          <w:rFonts w:hint="cs"/>
          <w:u w:val="single"/>
          <w:cs/>
        </w:rPr>
        <w:t>เวอร์ชั่</w:t>
      </w:r>
      <w:r w:rsidRPr="00CA61A7">
        <w:rPr>
          <w:u w:val="single"/>
          <w:cs/>
        </w:rPr>
        <w:t>น</w:t>
      </w:r>
    </w:p>
    <w:p w14:paraId="4CA7B576" w14:textId="77777777" w:rsidR="00CA61A7" w:rsidRDefault="0047382D" w:rsidP="00CA61A7">
      <w:pPr>
        <w:pStyle w:val="1-0"/>
        <w:rPr>
          <w:u w:val="single"/>
        </w:rPr>
      </w:pPr>
      <w:r>
        <w:t>GitHub</w:t>
      </w:r>
    </w:p>
    <w:p w14:paraId="2F71FC7A" w14:textId="326CAF08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>
        <w:rPr>
          <w:rFonts w:hint="cs"/>
          <w:u w:val="single"/>
          <w:cs/>
        </w:rPr>
        <w:t>เฟรมเวิร์ค</w:t>
      </w:r>
    </w:p>
    <w:p w14:paraId="782777C8" w14:textId="1926A861" w:rsidR="00CA61A7" w:rsidRPr="00CA61A7" w:rsidRDefault="00CA61A7" w:rsidP="00CA61A7">
      <w:pPr>
        <w:pStyle w:val="1-0"/>
      </w:pPr>
      <w:r>
        <w:t>Flutter 3.24.5</w:t>
      </w:r>
    </w:p>
    <w:p w14:paraId="1D2B1E35" w14:textId="77777777" w:rsidR="00CA61A7" w:rsidRPr="00CA61A7" w:rsidRDefault="00CA61A7" w:rsidP="00CA61A7">
      <w:pPr>
        <w:pStyle w:val="1-0"/>
        <w:numPr>
          <w:ilvl w:val="0"/>
          <w:numId w:val="0"/>
        </w:numPr>
        <w:ind w:left="851"/>
        <w:rPr>
          <w:u w:val="single"/>
          <w:cs/>
        </w:rPr>
      </w:pPr>
      <w:r>
        <w:rPr>
          <w:rFonts w:hint="cs"/>
          <w:u w:val="single"/>
          <w:cs/>
        </w:rPr>
        <w:t>ฐานข้อมูล</w:t>
      </w:r>
    </w:p>
    <w:p w14:paraId="1A32961F" w14:textId="77777777" w:rsidR="00CA61A7" w:rsidRDefault="00CA61A7" w:rsidP="00CA61A7">
      <w:pPr>
        <w:pStyle w:val="1-0"/>
      </w:pPr>
      <w:r>
        <w:t>Firebase</w:t>
      </w:r>
    </w:p>
    <w:p w14:paraId="21B5E5F3" w14:textId="77777777" w:rsidR="00CA61A7" w:rsidRPr="00CA61A7" w:rsidRDefault="00CA61A7" w:rsidP="00CA61A7">
      <w:pPr>
        <w:pStyle w:val="1-0"/>
      </w:pPr>
      <w:r>
        <w:t>SQLite</w:t>
      </w:r>
    </w:p>
    <w:p w14:paraId="2F7AEA1E" w14:textId="77777777" w:rsidR="00C03527" w:rsidRPr="00DC62A3" w:rsidRDefault="00C03527" w:rsidP="0047382D">
      <w:pPr>
        <w:pStyle w:val="1-0"/>
        <w:numPr>
          <w:ilvl w:val="0"/>
          <w:numId w:val="0"/>
        </w:numPr>
        <w:rPr>
          <w:highlight w:val="yellow"/>
        </w:rPr>
      </w:pPr>
    </w:p>
    <w:p w14:paraId="19744516" w14:textId="77777777" w:rsidR="00C03527" w:rsidRDefault="00C03527" w:rsidP="00C03527">
      <w:pPr>
        <w:pStyle w:val="TOC1"/>
      </w:pPr>
      <w:r w:rsidRPr="00DC62A3">
        <w:rPr>
          <w:cs/>
        </w:rPr>
        <w:t>ผลที่คาดว่าจะได้รับ</w:t>
      </w:r>
    </w:p>
    <w:p w14:paraId="6A64962C" w14:textId="573454C8" w:rsidR="009E0708" w:rsidRDefault="00E8006A" w:rsidP="009E0708">
      <w:pPr>
        <w:pStyle w:val="1-"/>
        <w:numPr>
          <w:ilvl w:val="0"/>
          <w:numId w:val="22"/>
        </w:numPr>
      </w:pPr>
      <w:r w:rsidRPr="00E8006A">
        <w:rPr>
          <w:cs/>
        </w:rPr>
        <w:t>ระบบติดตามสถานะการ์ดช่วยเพิ่มความสะดวกและความแม่นยำระหว่างการเล่นเกมการ์ด</w:t>
      </w:r>
    </w:p>
    <w:p w14:paraId="326E64EB" w14:textId="77777777" w:rsidR="00E8006A" w:rsidRDefault="00E8006A" w:rsidP="00A7341F">
      <w:pPr>
        <w:pStyle w:val="1-"/>
        <w:numPr>
          <w:ilvl w:val="0"/>
          <w:numId w:val="22"/>
        </w:numPr>
      </w:pPr>
      <w:r w:rsidRPr="00E8006A">
        <w:rPr>
          <w:cs/>
        </w:rPr>
        <w:t>ผู้ใช้งานสามารถสร้างและปรับแต่งเด็คของตนเองได้อย่างง่ายดายและรวดเร็ว</w:t>
      </w:r>
    </w:p>
    <w:p w14:paraId="2978829F" w14:textId="535CD40F" w:rsidR="005D6C0B" w:rsidRPr="00DC62A3" w:rsidRDefault="00E8006A" w:rsidP="00A7341F">
      <w:pPr>
        <w:pStyle w:val="1-"/>
        <w:numPr>
          <w:ilvl w:val="0"/>
          <w:numId w:val="22"/>
        </w:numPr>
      </w:pPr>
      <w:r w:rsidRPr="00E8006A">
        <w:rPr>
          <w:cs/>
        </w:rPr>
        <w:t>สร้างประสบการณ์การเล่นเกม</w:t>
      </w:r>
      <w:r>
        <w:rPr>
          <w:rFonts w:hint="cs"/>
          <w:cs/>
        </w:rPr>
        <w:t>การ์ด</w:t>
      </w:r>
      <w:r w:rsidRPr="00E8006A">
        <w:rPr>
          <w:cs/>
        </w:rPr>
        <w:t>ที่</w:t>
      </w:r>
      <w:r>
        <w:rPr>
          <w:rFonts w:hint="cs"/>
          <w:cs/>
        </w:rPr>
        <w:t>ทันสมัย</w:t>
      </w:r>
      <w:r w:rsidRPr="00E8006A">
        <w:rPr>
          <w:cs/>
        </w:rPr>
        <w:t>สำหรับผู้เล่นทุกระดับ</w:t>
      </w:r>
    </w:p>
    <w:sectPr w:rsidR="005D6C0B" w:rsidRPr="00DC62A3" w:rsidSect="0048412D">
      <w:footerReference w:type="default" r:id="rId9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C74D4" w14:textId="77777777" w:rsidR="000936E2" w:rsidRDefault="000936E2" w:rsidP="00EC4AFA">
      <w:r>
        <w:separator/>
      </w:r>
    </w:p>
  </w:endnote>
  <w:endnote w:type="continuationSeparator" w:id="0">
    <w:p w14:paraId="568F8E3A" w14:textId="77777777" w:rsidR="000936E2" w:rsidRDefault="000936E2" w:rsidP="00EC4A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H Sarabun New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 Bold">
    <w:altName w:val="Times New Roman"/>
    <w:charset w:val="00"/>
    <w:family w:val="roman"/>
    <w:pitch w:val="default"/>
  </w:font>
  <w:font w:name="TH SarabunPSK">
    <w:altName w:val="Arial Unicode MS"/>
    <w:charset w:val="DE"/>
    <w:family w:val="swiss"/>
    <w:pitch w:val="variable"/>
    <w:sig w:usb0="01000003" w:usb1="00000000" w:usb2="00000000" w:usb3="00000000" w:csb0="0001011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36DC41" w14:textId="2253884F" w:rsidR="00247AF5" w:rsidRPr="0066365A" w:rsidRDefault="00784A7B" w:rsidP="0066365A">
    <w:pPr>
      <w:jc w:val="center"/>
    </w:pPr>
    <w:r>
      <w:rPr>
        <w:lang w:val="en-GB"/>
      </w:rPr>
      <w:t>IT01D</w:t>
    </w:r>
    <w:r w:rsidR="0066365A">
      <w:t xml:space="preserve"> - </w:t>
    </w:r>
    <w:r w:rsidR="00247AF5" w:rsidRPr="007C403E">
      <w:rPr>
        <w:lang w:val="en-GB"/>
      </w:rPr>
      <w:fldChar w:fldCharType="begin"/>
    </w:r>
    <w:r w:rsidR="00247AF5" w:rsidRPr="007C403E">
      <w:rPr>
        <w:lang w:val="en-GB"/>
      </w:rPr>
      <w:instrText xml:space="preserve"> PAGE   \* MERGEFORMAT </w:instrText>
    </w:r>
    <w:r w:rsidR="00247AF5" w:rsidRPr="007C403E">
      <w:rPr>
        <w:lang w:val="en-GB"/>
      </w:rPr>
      <w:fldChar w:fldCharType="separate"/>
    </w:r>
    <w:r w:rsidR="00631A09">
      <w:rPr>
        <w:noProof/>
        <w:lang w:val="en-GB"/>
      </w:rPr>
      <w:t>1</w:t>
    </w:r>
    <w:r w:rsidR="00247AF5" w:rsidRPr="007C403E">
      <w:rPr>
        <w:lang w:val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67A316" w14:textId="77777777" w:rsidR="000936E2" w:rsidRDefault="000936E2" w:rsidP="00EC4AFA">
      <w:r>
        <w:separator/>
      </w:r>
    </w:p>
  </w:footnote>
  <w:footnote w:type="continuationSeparator" w:id="0">
    <w:p w14:paraId="3E6C527E" w14:textId="77777777" w:rsidR="000936E2" w:rsidRDefault="000936E2" w:rsidP="00EC4A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76E5B"/>
    <w:multiLevelType w:val="multilevel"/>
    <w:tmpl w:val="831E7D14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A2C7AB6"/>
    <w:multiLevelType w:val="hybridMultilevel"/>
    <w:tmpl w:val="28EAF2A0"/>
    <w:lvl w:ilvl="0" w:tplc="6E4A70CA">
      <w:start w:val="1"/>
      <w:numFmt w:val="decimal"/>
      <w:pStyle w:val="1-"/>
      <w:lvlText w:val="%1)"/>
      <w:lvlJc w:val="left"/>
      <w:pPr>
        <w:ind w:left="720" w:hanging="360"/>
      </w:pPr>
      <w:rPr>
        <w:rFonts w:ascii="TH Sarabun New" w:hAnsi="TH Sarabun New" w:cs="TH Sarabun New" w:hint="default"/>
        <w:sz w:val="28"/>
        <w:szCs w:val="28"/>
        <w:lang w:bidi="th-TH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B65D50"/>
    <w:multiLevelType w:val="hybridMultilevel"/>
    <w:tmpl w:val="1152DF06"/>
    <w:lvl w:ilvl="0" w:tplc="CA666A6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B22A7"/>
    <w:multiLevelType w:val="hybridMultilevel"/>
    <w:tmpl w:val="A3ACA604"/>
    <w:lvl w:ilvl="0" w:tplc="64A212F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57B561F"/>
    <w:multiLevelType w:val="multilevel"/>
    <w:tmpl w:val="9092C266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180D5FE7"/>
    <w:multiLevelType w:val="multilevel"/>
    <w:tmpl w:val="4176BE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3B741FE5"/>
    <w:multiLevelType w:val="multilevel"/>
    <w:tmpl w:val="2764A740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487D19FE"/>
    <w:multiLevelType w:val="multilevel"/>
    <w:tmpl w:val="FD6A519A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42A6477"/>
    <w:multiLevelType w:val="multilevel"/>
    <w:tmpl w:val="EEEEB4E4"/>
    <w:lvl w:ilvl="0">
      <w:start w:val="1"/>
      <w:numFmt w:val="decimal"/>
      <w:pStyle w:val="TOC1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szCs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OC2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32"/>
        <w:szCs w:val="32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OC3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  <w:i w:val="0"/>
        <w:iCs w:val="0"/>
        <w:sz w:val="28"/>
        <w:szCs w:val="28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b/>
        <w:bCs/>
        <w:i w:val="0"/>
        <w:iCs w:val="0"/>
        <w:sz w:val="40"/>
        <w:szCs w:val="4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b/>
        <w:bCs/>
        <w:i w:val="0"/>
        <w:iCs w:val="0"/>
        <w:sz w:val="32"/>
        <w:szCs w:val="32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b/>
        <w:bCs/>
        <w:i w:val="0"/>
        <w:iCs w:val="0"/>
        <w:sz w:val="28"/>
        <w:szCs w:val="28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6DE83729"/>
    <w:multiLevelType w:val="multilevel"/>
    <w:tmpl w:val="D3C23982"/>
    <w:lvl w:ilvl="0">
      <w:start w:val="1"/>
      <w:numFmt w:val="thaiLetters"/>
      <w:suff w:val="space"/>
      <w:lvlText w:val="ภาคผนวก %1"/>
      <w:lvlJc w:val="left"/>
      <w:pPr>
        <w:ind w:left="360" w:hanging="360"/>
      </w:pPr>
      <w:rPr>
        <w:rFonts w:ascii="TH SarabunPSK Bold" w:hAnsi="TH SarabunPSK Bold" w:cs="TH SarabunPSK" w:hint="default"/>
        <w:b/>
        <w:bCs/>
        <w:i w:val="0"/>
        <w:iCs w:val="0"/>
        <w:caps w:val="0"/>
        <w:strike w:val="0"/>
        <w:dstrike w:val="0"/>
        <w:vanish w:val="0"/>
        <w:color w:val="000000"/>
        <w:spacing w:val="0"/>
        <w:kern w:val="0"/>
        <w:position w:val="0"/>
        <w:sz w:val="40"/>
        <w:szCs w:val="4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40" w:hanging="340"/>
      </w:pPr>
      <w:rPr>
        <w:rFonts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7691709E"/>
    <w:multiLevelType w:val="multilevel"/>
    <w:tmpl w:val="831E7D14"/>
    <w:lvl w:ilvl="0">
      <w:start w:val="1"/>
      <w:numFmt w:val="decimal"/>
      <w:lvlText w:val="%1."/>
      <w:lvlJc w:val="left"/>
      <w:pPr>
        <w:ind w:left="397" w:hanging="397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1">
      <w:start w:val="1"/>
      <w:numFmt w:val="decimal"/>
      <w:lvlText w:val="%1.%2"/>
      <w:lvlJc w:val="left"/>
      <w:pPr>
        <w:ind w:left="851" w:hanging="454"/>
      </w:pPr>
      <w:rPr>
        <w:rFonts w:ascii="TH Sarabun New" w:hAnsi="TH Sarabun New" w:cs="TH Sarabun New" w:hint="default"/>
        <w:b/>
        <w:bCs/>
        <w:i w:val="0"/>
        <w:iCs w:val="0"/>
        <w:sz w:val="32"/>
        <w:szCs w:val="32"/>
      </w:rPr>
    </w:lvl>
    <w:lvl w:ilvl="2">
      <w:start w:val="1"/>
      <w:numFmt w:val="decimal"/>
      <w:lvlText w:val="%1.%2.%3"/>
      <w:lvlJc w:val="right"/>
      <w:pPr>
        <w:ind w:left="1871" w:hanging="170"/>
      </w:pPr>
      <w:rPr>
        <w:rFonts w:ascii="TH Sarabun New" w:hAnsi="TH Sarabun New" w:cs="TH Sarabun New" w:hint="default"/>
        <w:b/>
        <w:bCs/>
        <w:i w:val="0"/>
        <w:iCs w:val="0"/>
        <w:sz w:val="28"/>
        <w:szCs w:val="28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CE95275"/>
    <w:multiLevelType w:val="hybridMultilevel"/>
    <w:tmpl w:val="16B8FB02"/>
    <w:lvl w:ilvl="0" w:tplc="FEE4FB0A">
      <w:numFmt w:val="bullet"/>
      <w:pStyle w:val="1-0"/>
      <w:lvlText w:val="-"/>
      <w:lvlJc w:val="left"/>
      <w:pPr>
        <w:ind w:left="1077" w:hanging="360"/>
      </w:pPr>
      <w:rPr>
        <w:rFonts w:ascii="TH Sarabun New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716046632">
    <w:abstractNumId w:val="11"/>
  </w:num>
  <w:num w:numId="2" w16cid:durableId="471141082">
    <w:abstractNumId w:val="1"/>
  </w:num>
  <w:num w:numId="3" w16cid:durableId="1444183582">
    <w:abstractNumId w:val="1"/>
    <w:lvlOverride w:ilvl="0">
      <w:startOverride w:val="1"/>
    </w:lvlOverride>
  </w:num>
  <w:num w:numId="4" w16cid:durableId="1887981947">
    <w:abstractNumId w:val="1"/>
    <w:lvlOverride w:ilvl="0">
      <w:startOverride w:val="1"/>
    </w:lvlOverride>
  </w:num>
  <w:num w:numId="5" w16cid:durableId="3285501">
    <w:abstractNumId w:val="4"/>
  </w:num>
  <w:num w:numId="6" w16cid:durableId="787044233">
    <w:abstractNumId w:val="9"/>
  </w:num>
  <w:num w:numId="7" w16cid:durableId="1444422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5217454">
    <w:abstractNumId w:val="4"/>
  </w:num>
  <w:num w:numId="9" w16cid:durableId="177761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327636398">
    <w:abstractNumId w:val="5"/>
  </w:num>
  <w:num w:numId="11" w16cid:durableId="96327479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364942982">
    <w:abstractNumId w:val="4"/>
  </w:num>
  <w:num w:numId="13" w16cid:durableId="19959894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162207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23145069">
    <w:abstractNumId w:val="0"/>
  </w:num>
  <w:num w:numId="16" w16cid:durableId="1728413374">
    <w:abstractNumId w:val="2"/>
  </w:num>
  <w:num w:numId="17" w16cid:durableId="131294428">
    <w:abstractNumId w:val="6"/>
  </w:num>
  <w:num w:numId="18" w16cid:durableId="466819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106778298">
    <w:abstractNumId w:val="10"/>
  </w:num>
  <w:num w:numId="20" w16cid:durableId="1715612692">
    <w:abstractNumId w:val="7"/>
  </w:num>
  <w:num w:numId="21" w16cid:durableId="851452923">
    <w:abstractNumId w:val="8"/>
  </w:num>
  <w:num w:numId="22" w16cid:durableId="1530876716">
    <w:abstractNumId w:val="1"/>
    <w:lvlOverride w:ilvl="0">
      <w:startOverride w:val="1"/>
    </w:lvlOverride>
  </w:num>
  <w:num w:numId="23" w16cid:durableId="1686245010">
    <w:abstractNumId w:val="11"/>
  </w:num>
  <w:num w:numId="24" w16cid:durableId="782459901">
    <w:abstractNumId w:val="1"/>
  </w:num>
  <w:num w:numId="25" w16cid:durableId="1620257909">
    <w:abstractNumId w:val="1"/>
  </w:num>
  <w:num w:numId="26" w16cid:durableId="126629673">
    <w:abstractNumId w:val="1"/>
  </w:num>
  <w:num w:numId="27" w16cid:durableId="325674775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263"/>
    <w:rsid w:val="00012718"/>
    <w:rsid w:val="00014FA2"/>
    <w:rsid w:val="00016662"/>
    <w:rsid w:val="000277BB"/>
    <w:rsid w:val="00043F03"/>
    <w:rsid w:val="00065CA9"/>
    <w:rsid w:val="000808B8"/>
    <w:rsid w:val="00087B53"/>
    <w:rsid w:val="000936E2"/>
    <w:rsid w:val="000B61A1"/>
    <w:rsid w:val="000D6AF1"/>
    <w:rsid w:val="00117F25"/>
    <w:rsid w:val="00136D0D"/>
    <w:rsid w:val="00143A5A"/>
    <w:rsid w:val="0017420D"/>
    <w:rsid w:val="00184946"/>
    <w:rsid w:val="001938B3"/>
    <w:rsid w:val="001C7395"/>
    <w:rsid w:val="001D61BB"/>
    <w:rsid w:val="001F3DBD"/>
    <w:rsid w:val="0021016B"/>
    <w:rsid w:val="002133A1"/>
    <w:rsid w:val="00220E84"/>
    <w:rsid w:val="00243DC3"/>
    <w:rsid w:val="002458BE"/>
    <w:rsid w:val="002470B4"/>
    <w:rsid w:val="002472BD"/>
    <w:rsid w:val="0024783F"/>
    <w:rsid w:val="00247AF5"/>
    <w:rsid w:val="00276A7F"/>
    <w:rsid w:val="00284623"/>
    <w:rsid w:val="00285CF4"/>
    <w:rsid w:val="002912ED"/>
    <w:rsid w:val="002B1928"/>
    <w:rsid w:val="002C7ECA"/>
    <w:rsid w:val="002D5F44"/>
    <w:rsid w:val="002E44AD"/>
    <w:rsid w:val="002E68BC"/>
    <w:rsid w:val="002F10DF"/>
    <w:rsid w:val="00301839"/>
    <w:rsid w:val="00304023"/>
    <w:rsid w:val="00310916"/>
    <w:rsid w:val="00334961"/>
    <w:rsid w:val="003377D9"/>
    <w:rsid w:val="00347D8E"/>
    <w:rsid w:val="00355454"/>
    <w:rsid w:val="00363892"/>
    <w:rsid w:val="00375AD2"/>
    <w:rsid w:val="003A0643"/>
    <w:rsid w:val="003E4E25"/>
    <w:rsid w:val="003F410B"/>
    <w:rsid w:val="0041328D"/>
    <w:rsid w:val="004165BC"/>
    <w:rsid w:val="00433B94"/>
    <w:rsid w:val="0043487D"/>
    <w:rsid w:val="00444A47"/>
    <w:rsid w:val="00445C74"/>
    <w:rsid w:val="0047382D"/>
    <w:rsid w:val="0048412D"/>
    <w:rsid w:val="00494488"/>
    <w:rsid w:val="004A47CF"/>
    <w:rsid w:val="004B49EF"/>
    <w:rsid w:val="004D7FE2"/>
    <w:rsid w:val="004E07F1"/>
    <w:rsid w:val="00527920"/>
    <w:rsid w:val="00543C84"/>
    <w:rsid w:val="00551765"/>
    <w:rsid w:val="005520BA"/>
    <w:rsid w:val="0059169F"/>
    <w:rsid w:val="005C346F"/>
    <w:rsid w:val="005D03FC"/>
    <w:rsid w:val="005D179B"/>
    <w:rsid w:val="005D6C0B"/>
    <w:rsid w:val="005E60F9"/>
    <w:rsid w:val="00631A09"/>
    <w:rsid w:val="006552BC"/>
    <w:rsid w:val="0066365A"/>
    <w:rsid w:val="00663E72"/>
    <w:rsid w:val="006658E2"/>
    <w:rsid w:val="00675F31"/>
    <w:rsid w:val="00680F5F"/>
    <w:rsid w:val="006A40D3"/>
    <w:rsid w:val="006C49C7"/>
    <w:rsid w:val="006F3BA4"/>
    <w:rsid w:val="007274C2"/>
    <w:rsid w:val="00732E3B"/>
    <w:rsid w:val="0074030E"/>
    <w:rsid w:val="00784A7B"/>
    <w:rsid w:val="007A3147"/>
    <w:rsid w:val="007A5DAD"/>
    <w:rsid w:val="007C403E"/>
    <w:rsid w:val="007D741F"/>
    <w:rsid w:val="007E4855"/>
    <w:rsid w:val="007F679C"/>
    <w:rsid w:val="00801B18"/>
    <w:rsid w:val="00820978"/>
    <w:rsid w:val="00830ADD"/>
    <w:rsid w:val="00830D45"/>
    <w:rsid w:val="00841915"/>
    <w:rsid w:val="008676BA"/>
    <w:rsid w:val="00875312"/>
    <w:rsid w:val="008903E7"/>
    <w:rsid w:val="0089316A"/>
    <w:rsid w:val="008949D4"/>
    <w:rsid w:val="0089576E"/>
    <w:rsid w:val="008A6C30"/>
    <w:rsid w:val="008B696D"/>
    <w:rsid w:val="008D5B30"/>
    <w:rsid w:val="008E1CEC"/>
    <w:rsid w:val="008E727C"/>
    <w:rsid w:val="0091163F"/>
    <w:rsid w:val="00911C1E"/>
    <w:rsid w:val="009411B8"/>
    <w:rsid w:val="0095187D"/>
    <w:rsid w:val="00963135"/>
    <w:rsid w:val="00981824"/>
    <w:rsid w:val="00990576"/>
    <w:rsid w:val="009A1DEF"/>
    <w:rsid w:val="009B6CB8"/>
    <w:rsid w:val="009D4090"/>
    <w:rsid w:val="009D43F6"/>
    <w:rsid w:val="009E0708"/>
    <w:rsid w:val="009F760A"/>
    <w:rsid w:val="00A00342"/>
    <w:rsid w:val="00A01EAC"/>
    <w:rsid w:val="00A1439A"/>
    <w:rsid w:val="00A17A45"/>
    <w:rsid w:val="00A22589"/>
    <w:rsid w:val="00A40126"/>
    <w:rsid w:val="00A443FD"/>
    <w:rsid w:val="00A46ED9"/>
    <w:rsid w:val="00A7341F"/>
    <w:rsid w:val="00A8536C"/>
    <w:rsid w:val="00AB47B4"/>
    <w:rsid w:val="00AB66FD"/>
    <w:rsid w:val="00AB68FC"/>
    <w:rsid w:val="00AC1D4E"/>
    <w:rsid w:val="00AD7AA8"/>
    <w:rsid w:val="00AF479D"/>
    <w:rsid w:val="00B1062F"/>
    <w:rsid w:val="00B12C63"/>
    <w:rsid w:val="00B577D2"/>
    <w:rsid w:val="00B62F4A"/>
    <w:rsid w:val="00B7693E"/>
    <w:rsid w:val="00B94657"/>
    <w:rsid w:val="00B97D1A"/>
    <w:rsid w:val="00BC29D1"/>
    <w:rsid w:val="00BD29B0"/>
    <w:rsid w:val="00BE6EA9"/>
    <w:rsid w:val="00C03527"/>
    <w:rsid w:val="00C07EB8"/>
    <w:rsid w:val="00C32BB3"/>
    <w:rsid w:val="00C515AF"/>
    <w:rsid w:val="00C54881"/>
    <w:rsid w:val="00C623D6"/>
    <w:rsid w:val="00C92649"/>
    <w:rsid w:val="00CA61A7"/>
    <w:rsid w:val="00CD6D7B"/>
    <w:rsid w:val="00CE14DB"/>
    <w:rsid w:val="00CF2C0D"/>
    <w:rsid w:val="00CF771A"/>
    <w:rsid w:val="00D04C14"/>
    <w:rsid w:val="00D108AB"/>
    <w:rsid w:val="00D42CC1"/>
    <w:rsid w:val="00D621BB"/>
    <w:rsid w:val="00D75363"/>
    <w:rsid w:val="00D907A2"/>
    <w:rsid w:val="00D94163"/>
    <w:rsid w:val="00D95CA2"/>
    <w:rsid w:val="00DC4CE4"/>
    <w:rsid w:val="00DC62A3"/>
    <w:rsid w:val="00DF0589"/>
    <w:rsid w:val="00DF78FB"/>
    <w:rsid w:val="00E01E04"/>
    <w:rsid w:val="00E20BE9"/>
    <w:rsid w:val="00E21E11"/>
    <w:rsid w:val="00E6107B"/>
    <w:rsid w:val="00E8006A"/>
    <w:rsid w:val="00E92447"/>
    <w:rsid w:val="00EA00CC"/>
    <w:rsid w:val="00EB4F3A"/>
    <w:rsid w:val="00EC0876"/>
    <w:rsid w:val="00EC4AFA"/>
    <w:rsid w:val="00EE01F9"/>
    <w:rsid w:val="00EF1575"/>
    <w:rsid w:val="00EF2F30"/>
    <w:rsid w:val="00F311B1"/>
    <w:rsid w:val="00F40F13"/>
    <w:rsid w:val="00F41EEB"/>
    <w:rsid w:val="00F56182"/>
    <w:rsid w:val="00F81980"/>
    <w:rsid w:val="00F83613"/>
    <w:rsid w:val="00F978D3"/>
    <w:rsid w:val="00FC7E8D"/>
    <w:rsid w:val="00FE7263"/>
    <w:rsid w:val="00FF1A22"/>
    <w:rsid w:val="00FF4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D1DD94"/>
  <w15:docId w15:val="{92F09AFC-80ED-4328-B528-6B203FF3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caption" w:semiHidden="1" w:unhideWhenUsed="1" w:qFormat="1"/>
    <w:lsdException w:name="table of figures" w:uiPriority="99"/>
    <w:lsdException w:name="Hyperlink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ข้อความปกติ"/>
    <w:qFormat/>
    <w:rsid w:val="00A40126"/>
    <w:pPr>
      <w:jc w:val="both"/>
    </w:pPr>
    <w:rPr>
      <w:rFonts w:ascii="TH Sarabun New" w:eastAsia="TH Sarabun New" w:hAnsi="TH Sarabun New" w:cs="TH Sarabun New"/>
      <w:sz w:val="28"/>
      <w:szCs w:val="28"/>
    </w:rPr>
  </w:style>
  <w:style w:type="paragraph" w:styleId="Heading1">
    <w:name w:val="heading 1"/>
    <w:aliases w:val="บทที่"/>
    <w:basedOn w:val="Normal"/>
    <w:next w:val="Normal"/>
    <w:link w:val="Heading1Char"/>
    <w:qFormat/>
    <w:rsid w:val="00012718"/>
    <w:pPr>
      <w:jc w:val="center"/>
      <w:outlineLvl w:val="0"/>
    </w:pPr>
    <w:rPr>
      <w:b/>
      <w:bCs/>
      <w:sz w:val="40"/>
      <w:szCs w:val="40"/>
    </w:rPr>
  </w:style>
  <w:style w:type="paragraph" w:styleId="Heading2">
    <w:name w:val="heading 2"/>
    <w:aliases w:val="หัวข้อ 1"/>
    <w:basedOn w:val="Normal"/>
    <w:next w:val="Normal"/>
    <w:link w:val="Heading2Char"/>
    <w:unhideWhenUsed/>
    <w:qFormat/>
    <w:rsid w:val="00A7341F"/>
    <w:pPr>
      <w:keepNext/>
      <w:spacing w:before="240" w:after="60"/>
      <w:outlineLvl w:val="1"/>
    </w:pPr>
    <w:rPr>
      <w:rFonts w:eastAsia="TH SarabunPSK"/>
      <w:b/>
      <w:bCs/>
      <w:sz w:val="32"/>
      <w:szCs w:val="32"/>
    </w:rPr>
  </w:style>
  <w:style w:type="paragraph" w:styleId="Heading3">
    <w:name w:val="heading 3"/>
    <w:aliases w:val="หัวข้อ 2"/>
    <w:basedOn w:val="Normal"/>
    <w:next w:val="Normal"/>
    <w:link w:val="Heading3Char"/>
    <w:unhideWhenUsed/>
    <w:qFormat/>
    <w:rsid w:val="00A7341F"/>
    <w:pPr>
      <w:keepNext/>
      <w:spacing w:before="240" w:after="60"/>
      <w:outlineLvl w:val="2"/>
    </w:pPr>
    <w:rPr>
      <w:rFonts w:eastAsia="TH SarabunPSK"/>
      <w:b/>
      <w:bCs/>
    </w:rPr>
  </w:style>
  <w:style w:type="paragraph" w:styleId="Heading4">
    <w:name w:val="heading 4"/>
    <w:aliases w:val="หัวข้อ 3"/>
    <w:basedOn w:val="Normal"/>
    <w:next w:val="Normal"/>
    <w:link w:val="Heading4Char"/>
    <w:semiHidden/>
    <w:unhideWhenUsed/>
    <w:qFormat/>
    <w:rsid w:val="002E44AD"/>
    <w:pPr>
      <w:keepNext/>
      <w:spacing w:before="240" w:after="60"/>
      <w:outlineLvl w:val="3"/>
    </w:pPr>
    <w:rPr>
      <w:rFonts w:ascii="Calibri" w:eastAsia="Times New Roman" w:hAnsi="Calibri" w:cs="Cordia New"/>
      <w:b/>
      <w:bCs/>
      <w:szCs w:val="35"/>
    </w:rPr>
  </w:style>
  <w:style w:type="paragraph" w:styleId="Heading5">
    <w:name w:val="heading 5"/>
    <w:aliases w:val="ภาคผนวก"/>
    <w:basedOn w:val="Normal"/>
    <w:next w:val="Normal"/>
    <w:link w:val="Heading5Char"/>
    <w:unhideWhenUsed/>
    <w:qFormat/>
    <w:rsid w:val="00087B53"/>
    <w:pPr>
      <w:spacing w:before="240" w:after="60"/>
      <w:jc w:val="center"/>
      <w:outlineLvl w:val="4"/>
    </w:pPr>
    <w:rPr>
      <w:b/>
      <w:bCs/>
      <w:sz w:val="40"/>
      <w:szCs w:val="40"/>
    </w:rPr>
  </w:style>
  <w:style w:type="paragraph" w:styleId="Heading6">
    <w:name w:val="heading 6"/>
    <w:aliases w:val="หัวข้อ 1 - ภาคผนวก"/>
    <w:basedOn w:val="Normal"/>
    <w:next w:val="Normal"/>
    <w:link w:val="Heading6Char"/>
    <w:unhideWhenUsed/>
    <w:qFormat/>
    <w:rsid w:val="005E60F9"/>
    <w:pPr>
      <w:spacing w:before="240" w:after="60"/>
      <w:jc w:val="left"/>
      <w:outlineLvl w:val="5"/>
    </w:pPr>
    <w:rPr>
      <w:b/>
      <w:bCs/>
      <w:sz w:val="32"/>
      <w:szCs w:val="32"/>
    </w:rPr>
  </w:style>
  <w:style w:type="paragraph" w:styleId="Heading7">
    <w:name w:val="heading 7"/>
    <w:aliases w:val="หัวข้อ 2 - ภาคผนวก"/>
    <w:basedOn w:val="Normal"/>
    <w:next w:val="Normal"/>
    <w:link w:val="Heading7Char"/>
    <w:unhideWhenUsed/>
    <w:qFormat/>
    <w:rsid w:val="005E60F9"/>
    <w:pPr>
      <w:outlineLvl w:val="6"/>
    </w:pPr>
    <w:rPr>
      <w:b/>
      <w:bCs/>
      <w:lang w:val="en-GB"/>
    </w:rPr>
  </w:style>
  <w:style w:type="paragraph" w:styleId="Heading8">
    <w:name w:val="heading 8"/>
    <w:aliases w:val="บทไม่มีเลข"/>
    <w:basedOn w:val="Normal"/>
    <w:next w:val="Normal"/>
    <w:link w:val="Heading8Char"/>
    <w:unhideWhenUsed/>
    <w:qFormat/>
    <w:rsid w:val="00A40126"/>
    <w:pPr>
      <w:spacing w:before="240" w:after="60"/>
      <w:jc w:val="center"/>
      <w:outlineLvl w:val="7"/>
    </w:pPr>
    <w:rPr>
      <w:b/>
      <w:bCs/>
      <w:sz w:val="40"/>
      <w:szCs w:val="40"/>
    </w:rPr>
  </w:style>
  <w:style w:type="paragraph" w:styleId="Heading9">
    <w:name w:val="heading 9"/>
    <w:basedOn w:val="Normal"/>
    <w:next w:val="Normal"/>
    <w:link w:val="Heading9Char"/>
    <w:unhideWhenUsed/>
    <w:qFormat/>
    <w:rsid w:val="00A8536C"/>
    <w:pPr>
      <w:spacing w:before="240" w:after="60"/>
      <w:outlineLvl w:val="8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ชื่อเรื่อง"/>
    <w:basedOn w:val="Normal"/>
    <w:next w:val="Normal"/>
    <w:link w:val="Char"/>
    <w:qFormat/>
    <w:rsid w:val="00012718"/>
    <w:pPr>
      <w:jc w:val="center"/>
    </w:pPr>
    <w:rPr>
      <w:b/>
      <w:bCs/>
      <w:sz w:val="36"/>
      <w:szCs w:val="36"/>
    </w:rPr>
  </w:style>
  <w:style w:type="character" w:customStyle="1" w:styleId="Char">
    <w:name w:val="ชื่อเรื่อง Char"/>
    <w:link w:val="a"/>
    <w:rsid w:val="00012718"/>
    <w:rPr>
      <w:rFonts w:ascii="TH Sarabun New" w:eastAsia="TH Sarabun New" w:hAnsi="TH Sarabun New" w:cs="TH Sarabun New"/>
      <w:b/>
      <w:bCs/>
      <w:sz w:val="36"/>
      <w:szCs w:val="36"/>
      <w:lang w:val="en-US" w:eastAsia="en-US"/>
    </w:rPr>
  </w:style>
  <w:style w:type="character" w:customStyle="1" w:styleId="Heading6Char">
    <w:name w:val="Heading 6 Char"/>
    <w:aliases w:val="หัวข้อ 1 - ภาคผนวก Char"/>
    <w:link w:val="Heading6"/>
    <w:rsid w:val="005E60F9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7Char">
    <w:name w:val="Heading 7 Char"/>
    <w:aliases w:val="หัวข้อ 2 - ภาคผนวก Char"/>
    <w:link w:val="Heading7"/>
    <w:rsid w:val="005E60F9"/>
    <w:rPr>
      <w:rFonts w:ascii="TH Sarabun New" w:eastAsia="TH Sarabun New" w:hAnsi="TH Sarabun New" w:cs="TH Sarabun New"/>
      <w:b/>
      <w:bCs/>
      <w:sz w:val="28"/>
      <w:szCs w:val="28"/>
      <w:lang w:val="en-GB"/>
    </w:rPr>
  </w:style>
  <w:style w:type="character" w:customStyle="1" w:styleId="Heading8Char">
    <w:name w:val="Heading 8 Char"/>
    <w:aliases w:val="บทไม่มีเลข Char"/>
    <w:link w:val="Heading8"/>
    <w:rsid w:val="00A40126"/>
    <w:rPr>
      <w:rFonts w:ascii="TH Sarabun New" w:eastAsia="TH Sarabun New" w:hAnsi="TH Sarabun New" w:cs="TH Sarabun New"/>
      <w:b/>
      <w:bCs/>
      <w:sz w:val="40"/>
      <w:szCs w:val="40"/>
    </w:rPr>
  </w:style>
  <w:style w:type="character" w:customStyle="1" w:styleId="Heading9Char">
    <w:name w:val="Heading 9 Char"/>
    <w:link w:val="Heading9"/>
    <w:rsid w:val="00A8536C"/>
    <w:rPr>
      <w:rFonts w:ascii="TH Sarabun New" w:eastAsia="TH Sarabun New" w:hAnsi="TH Sarabun New" w:cs="TH Sarabun New"/>
      <w:b/>
      <w:bCs/>
      <w:sz w:val="28"/>
      <w:szCs w:val="28"/>
    </w:rPr>
  </w:style>
  <w:style w:type="character" w:customStyle="1" w:styleId="Heading5Char">
    <w:name w:val="Heading 5 Char"/>
    <w:aliases w:val="ภาคผนวก Char"/>
    <w:link w:val="Heading5"/>
    <w:rsid w:val="00087B53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Caption">
    <w:name w:val="caption"/>
    <w:aliases w:val="รูปที่,ตารางที่"/>
    <w:basedOn w:val="Normal"/>
    <w:next w:val="Normal"/>
    <w:unhideWhenUsed/>
    <w:qFormat/>
    <w:rsid w:val="00BD29B0"/>
    <w:pPr>
      <w:jc w:val="center"/>
    </w:pPr>
  </w:style>
  <w:style w:type="paragraph" w:styleId="Header">
    <w:name w:val="header"/>
    <w:basedOn w:val="Normal"/>
    <w:link w:val="HeaderChar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HeaderChar">
    <w:name w:val="Header Char"/>
    <w:link w:val="Header"/>
    <w:rsid w:val="00EC4AFA"/>
    <w:rPr>
      <w:rFonts w:ascii="Cordia New" w:hAnsi="Cordia New" w:cs="Cordia New"/>
      <w:sz w:val="32"/>
      <w:szCs w:val="40"/>
    </w:rPr>
  </w:style>
  <w:style w:type="paragraph" w:styleId="Footer">
    <w:name w:val="footer"/>
    <w:basedOn w:val="Normal"/>
    <w:link w:val="FooterChar"/>
    <w:rsid w:val="00EC4AFA"/>
    <w:pPr>
      <w:tabs>
        <w:tab w:val="center" w:pos="4680"/>
        <w:tab w:val="right" w:pos="9360"/>
      </w:tabs>
    </w:pPr>
    <w:rPr>
      <w:szCs w:val="40"/>
    </w:rPr>
  </w:style>
  <w:style w:type="character" w:customStyle="1" w:styleId="FooterChar">
    <w:name w:val="Footer Char"/>
    <w:link w:val="Footer"/>
    <w:rsid w:val="00EC4AFA"/>
    <w:rPr>
      <w:rFonts w:ascii="Cordia New" w:hAnsi="Cordia New" w:cs="Cordia New"/>
      <w:sz w:val="32"/>
      <w:szCs w:val="40"/>
    </w:rPr>
  </w:style>
  <w:style w:type="paragraph" w:customStyle="1" w:styleId="1-0">
    <w:name w:val="หัวข้อย่อย 1 - ไม่มีหมายเลข"/>
    <w:basedOn w:val="Normal"/>
    <w:link w:val="1-Char"/>
    <w:qFormat/>
    <w:rsid w:val="008A6C30"/>
    <w:pPr>
      <w:numPr>
        <w:numId w:val="1"/>
      </w:numPr>
      <w:ind w:left="851" w:hanging="134"/>
    </w:pPr>
  </w:style>
  <w:style w:type="character" w:customStyle="1" w:styleId="1-Char">
    <w:name w:val="หัวข้อย่อย 1 - ไม่มีหมายเลข Char"/>
    <w:link w:val="1-0"/>
    <w:rsid w:val="008A6C30"/>
    <w:rPr>
      <w:rFonts w:ascii="TH Sarabun New" w:eastAsia="TH Sarabun New" w:hAnsi="TH Sarabun New" w:cs="TH Sarabun New"/>
      <w:sz w:val="28"/>
      <w:szCs w:val="28"/>
    </w:rPr>
  </w:style>
  <w:style w:type="paragraph" w:styleId="DocumentMap">
    <w:name w:val="Document Map"/>
    <w:basedOn w:val="Normal"/>
    <w:link w:val="DocumentMapChar"/>
    <w:rsid w:val="00EA00CC"/>
    <w:rPr>
      <w:rFonts w:ascii="Tahoma" w:hAnsi="Tahoma" w:cs="Angsana New"/>
      <w:sz w:val="16"/>
      <w:szCs w:val="20"/>
    </w:rPr>
  </w:style>
  <w:style w:type="character" w:customStyle="1" w:styleId="DocumentMapChar">
    <w:name w:val="Document Map Char"/>
    <w:link w:val="DocumentMap"/>
    <w:rsid w:val="00EA00CC"/>
    <w:rPr>
      <w:rFonts w:ascii="Tahoma" w:hAnsi="Tahoma" w:cs="Angsana New"/>
      <w:sz w:val="16"/>
    </w:rPr>
  </w:style>
  <w:style w:type="character" w:styleId="CommentReference">
    <w:name w:val="annotation reference"/>
    <w:rsid w:val="00F83613"/>
    <w:rPr>
      <w:sz w:val="16"/>
      <w:szCs w:val="16"/>
    </w:rPr>
  </w:style>
  <w:style w:type="paragraph" w:styleId="CommentText">
    <w:name w:val="annotation text"/>
    <w:basedOn w:val="Normal"/>
    <w:link w:val="CommentTextChar"/>
    <w:rsid w:val="00F83613"/>
    <w:rPr>
      <w:rFonts w:cs="Angsana New"/>
      <w:sz w:val="20"/>
      <w:szCs w:val="25"/>
    </w:rPr>
  </w:style>
  <w:style w:type="paragraph" w:customStyle="1" w:styleId="1-">
    <w:name w:val="หัวข้อย่อย 1 - มีหมายเลข"/>
    <w:basedOn w:val="Normal"/>
    <w:link w:val="1-Char0"/>
    <w:qFormat/>
    <w:rsid w:val="00D04C14"/>
    <w:pPr>
      <w:numPr>
        <w:numId w:val="2"/>
      </w:numPr>
    </w:pPr>
    <w:rPr>
      <w:lang w:val="en-GB"/>
    </w:rPr>
  </w:style>
  <w:style w:type="character" w:customStyle="1" w:styleId="1-Char0">
    <w:name w:val="หัวข้อย่อย 1 - มีหมายเลข Char"/>
    <w:link w:val="1-"/>
    <w:rsid w:val="00D04C14"/>
    <w:rPr>
      <w:rFonts w:ascii="TH Sarabun New" w:eastAsia="TH Sarabun New" w:hAnsi="TH Sarabun New" w:cs="TH Sarabun New"/>
      <w:sz w:val="28"/>
      <w:szCs w:val="28"/>
      <w:lang w:val="en-GB"/>
    </w:rPr>
  </w:style>
  <w:style w:type="character" w:customStyle="1" w:styleId="CommentTextChar">
    <w:name w:val="Comment Text Char"/>
    <w:link w:val="CommentText"/>
    <w:rsid w:val="00F83613"/>
    <w:rPr>
      <w:rFonts w:ascii="TH Sarabun New" w:eastAsia="TH Sarabun New" w:hAnsi="TH Sarabun New" w:cs="Angsana New"/>
      <w:szCs w:val="25"/>
    </w:rPr>
  </w:style>
  <w:style w:type="paragraph" w:styleId="ListParagraph">
    <w:name w:val="List Paragraph"/>
    <w:basedOn w:val="Normal"/>
    <w:uiPriority w:val="34"/>
    <w:qFormat/>
    <w:rsid w:val="00444A47"/>
    <w:pPr>
      <w:ind w:left="720"/>
    </w:pPr>
    <w:rPr>
      <w:rFonts w:cs="Angsana New"/>
      <w:szCs w:val="35"/>
    </w:rPr>
  </w:style>
  <w:style w:type="paragraph" w:styleId="CommentSubject">
    <w:name w:val="annotation subject"/>
    <w:basedOn w:val="CommentText"/>
    <w:next w:val="CommentText"/>
    <w:link w:val="CommentSubjectChar"/>
    <w:rsid w:val="00F83613"/>
    <w:rPr>
      <w:b/>
      <w:bCs/>
    </w:rPr>
  </w:style>
  <w:style w:type="table" w:styleId="TableGrid">
    <w:name w:val="Table Grid"/>
    <w:basedOn w:val="TableNormal"/>
    <w:rsid w:val="00E20B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aliases w:val="บทที่ Char"/>
    <w:link w:val="Heading1"/>
    <w:rsid w:val="00012718"/>
    <w:rPr>
      <w:rFonts w:ascii="TH Sarabun New" w:eastAsia="TH Sarabun New" w:hAnsi="TH Sarabun New" w:cs="TH Sarabun New"/>
      <w:b/>
      <w:bCs/>
      <w:sz w:val="40"/>
      <w:szCs w:val="40"/>
    </w:rPr>
  </w:style>
  <w:style w:type="paragraph" w:styleId="TableofFigures">
    <w:name w:val="table of figures"/>
    <w:basedOn w:val="Normal"/>
    <w:next w:val="Normal"/>
    <w:uiPriority w:val="99"/>
    <w:rsid w:val="00963135"/>
  </w:style>
  <w:style w:type="character" w:customStyle="1" w:styleId="Heading2Char">
    <w:name w:val="Heading 2 Char"/>
    <w:aliases w:val="หัวข้อ 1 Char"/>
    <w:link w:val="Heading2"/>
    <w:rsid w:val="00A7341F"/>
    <w:rPr>
      <w:rFonts w:ascii="TH Sarabun New" w:eastAsia="TH SarabunPSK" w:hAnsi="TH Sarabun New" w:cs="TH Sarabun New"/>
      <w:b/>
      <w:bCs/>
      <w:sz w:val="32"/>
      <w:szCs w:val="32"/>
    </w:rPr>
  </w:style>
  <w:style w:type="character" w:customStyle="1" w:styleId="Heading3Char">
    <w:name w:val="Heading 3 Char"/>
    <w:aliases w:val="หัวข้อ 2 Char"/>
    <w:link w:val="Heading3"/>
    <w:rsid w:val="00A7341F"/>
    <w:rPr>
      <w:rFonts w:ascii="TH Sarabun New" w:eastAsia="TH SarabunPSK" w:hAnsi="TH Sarabun New" w:cs="TH Sarabun New"/>
      <w:b/>
      <w:bCs/>
      <w:sz w:val="28"/>
      <w:szCs w:val="28"/>
    </w:rPr>
  </w:style>
  <w:style w:type="character" w:customStyle="1" w:styleId="Heading4Char">
    <w:name w:val="Heading 4 Char"/>
    <w:aliases w:val="หัวข้อ 3 Char"/>
    <w:link w:val="Heading4"/>
    <w:semiHidden/>
    <w:rsid w:val="002E44AD"/>
    <w:rPr>
      <w:rFonts w:ascii="Calibri" w:hAnsi="Calibri" w:cs="Cordia New"/>
      <w:b/>
      <w:bCs/>
      <w:sz w:val="28"/>
      <w:szCs w:val="35"/>
    </w:rPr>
  </w:style>
  <w:style w:type="character" w:customStyle="1" w:styleId="CommentSubjectChar">
    <w:name w:val="Comment Subject Char"/>
    <w:link w:val="CommentSubject"/>
    <w:rsid w:val="00F83613"/>
    <w:rPr>
      <w:rFonts w:ascii="TH Sarabun New" w:eastAsia="TH Sarabun New" w:hAnsi="TH Sarabun New" w:cs="Angsana New"/>
      <w:b/>
      <w:bCs/>
      <w:szCs w:val="25"/>
    </w:rPr>
  </w:style>
  <w:style w:type="paragraph" w:styleId="BalloonText">
    <w:name w:val="Balloon Text"/>
    <w:basedOn w:val="Normal"/>
    <w:link w:val="BalloonTextChar"/>
    <w:rsid w:val="00F83613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rsid w:val="00F83613"/>
    <w:rPr>
      <w:rFonts w:ascii="Tahoma" w:eastAsia="TH Sarabun New" w:hAnsi="Tahoma" w:cs="Angsana New"/>
      <w:sz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01839"/>
    <w:pPr>
      <w:keepNext/>
      <w:keepLines/>
      <w:spacing w:before="480" w:line="276" w:lineRule="auto"/>
      <w:jc w:val="left"/>
      <w:outlineLvl w:val="9"/>
    </w:pPr>
    <w:rPr>
      <w:rFonts w:ascii="Cambria" w:eastAsia="MS Gothic" w:hAnsi="Cambria" w:cs="Times New Roman"/>
      <w:color w:val="365F91"/>
      <w:sz w:val="28"/>
      <w:szCs w:val="28"/>
      <w:lang w:eastAsia="ja-JP" w:bidi="ar-SA"/>
    </w:rPr>
  </w:style>
  <w:style w:type="paragraph" w:styleId="TOC1">
    <w:name w:val="toc 1"/>
    <w:aliases w:val="หัวข้อเลขระดับ 1"/>
    <w:basedOn w:val="ListParagraph"/>
    <w:next w:val="Normal"/>
    <w:autoRedefine/>
    <w:uiPriority w:val="39"/>
    <w:qFormat/>
    <w:rsid w:val="00065CA9"/>
    <w:pPr>
      <w:numPr>
        <w:numId w:val="21"/>
      </w:numPr>
      <w:outlineLvl w:val="0"/>
    </w:pPr>
    <w:rPr>
      <w:rFonts w:cs="TH Sarabun New"/>
      <w:b/>
      <w:bCs/>
      <w:sz w:val="32"/>
      <w:szCs w:val="32"/>
    </w:rPr>
  </w:style>
  <w:style w:type="paragraph" w:styleId="TOC2">
    <w:name w:val="toc 2"/>
    <w:aliases w:val="หัวข้อเลขระดับ 2"/>
    <w:basedOn w:val="TOC1"/>
    <w:next w:val="Normal"/>
    <w:autoRedefine/>
    <w:uiPriority w:val="39"/>
    <w:qFormat/>
    <w:rsid w:val="00065CA9"/>
    <w:pPr>
      <w:numPr>
        <w:ilvl w:val="1"/>
      </w:numPr>
      <w:outlineLvl w:val="1"/>
    </w:pPr>
  </w:style>
  <w:style w:type="paragraph" w:styleId="TOC3">
    <w:name w:val="toc 3"/>
    <w:aliases w:val="หัวข้อเลขระดับ 3"/>
    <w:basedOn w:val="TOC2"/>
    <w:next w:val="Normal"/>
    <w:autoRedefine/>
    <w:uiPriority w:val="39"/>
    <w:qFormat/>
    <w:rsid w:val="00065CA9"/>
    <w:pPr>
      <w:numPr>
        <w:ilvl w:val="2"/>
      </w:numPr>
      <w:outlineLvl w:val="2"/>
    </w:pPr>
  </w:style>
  <w:style w:type="character" w:styleId="Hyperlink">
    <w:name w:val="Hyperlink"/>
    <w:uiPriority w:val="99"/>
    <w:unhideWhenUsed/>
    <w:rsid w:val="00301839"/>
    <w:rPr>
      <w:color w:val="0000FF"/>
      <w:u w:val="single"/>
    </w:rPr>
  </w:style>
  <w:style w:type="paragraph" w:styleId="NormalWeb">
    <w:name w:val="Normal (Web)"/>
    <w:basedOn w:val="Normal"/>
    <w:uiPriority w:val="99"/>
    <w:rsid w:val="00AF479D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9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7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2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0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3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8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5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juk\Downloads\6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C28E-F199-491D-A087-4E8D3B5DC0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61.dotx</Template>
  <TotalTime>215</TotalTime>
  <Pages>3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CS01D-IT01D-Template</vt:lpstr>
    </vt:vector>
  </TitlesOfParts>
  <Company/>
  <LinksUpToDate>false</LinksUpToDate>
  <CharactersWithSpaces>3726</CharactersWithSpaces>
  <SharedDoc>false</SharedDoc>
  <HLinks>
    <vt:vector size="18" baseType="variant">
      <vt:variant>
        <vt:i4>1507391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_Toc320481471</vt:lpwstr>
      </vt:variant>
      <vt:variant>
        <vt:i4>1638458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_Toc320481198</vt:lpwstr>
      </vt:variant>
      <vt:variant>
        <vt:i4>1507385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_Toc320481271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CS01D-IT01D-Template</dc:title>
  <dc:creator>Vijuksama Hongthongdaeng</dc:creator>
  <cp:lastModifiedBy>Vijuksama Hongthongdaeng</cp:lastModifiedBy>
  <cp:revision>7</cp:revision>
  <cp:lastPrinted>2011-07-19T09:04:00Z</cp:lastPrinted>
  <dcterms:created xsi:type="dcterms:W3CDTF">2024-12-23T16:46:00Z</dcterms:created>
  <dcterms:modified xsi:type="dcterms:W3CDTF">2024-12-24T14:12:00Z</dcterms:modified>
</cp:coreProperties>
</file>